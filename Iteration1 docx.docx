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215"/>
        <w:gridCol w:w="3139"/>
        <w:gridCol w:w="2870"/>
      </w:tblGrid>
      <w:tr w:rsidR="0016531F" w:rsidRPr="000547C0" w14:paraId="771239B5" w14:textId="0D11A65E" w:rsidTr="0016531F">
        <w:tc>
          <w:tcPr>
            <w:tcW w:w="4215" w:type="dxa"/>
          </w:tcPr>
          <w:p w14:paraId="44DD3F9B" w14:textId="77777777" w:rsidR="0016531F" w:rsidRDefault="0016531F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16531F" w:rsidRPr="00E25782" w:rsidRDefault="0016531F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3139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02332F55C3F84C3E92E2A728518F1897"/>
              </w:placeholder>
              <w:temporary/>
              <w:showingPlcHdr/>
              <w15:appearance w15:val="hidden"/>
            </w:sdtPr>
            <w:sdtContent>
              <w:p w14:paraId="6A2C30AE" w14:textId="77777777" w:rsidR="0016531F" w:rsidRPr="000547C0" w:rsidRDefault="0016531F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537819C27144D7AA276FCC885B1A7F8"/>
              </w:placeholder>
              <w:temporary/>
              <w:showingPlcHdr/>
              <w15:appearance w15:val="hidden"/>
            </w:sdtPr>
            <w:sdtContent>
              <w:p w14:paraId="3C5464D8" w14:textId="77777777" w:rsidR="0016531F" w:rsidRPr="000547C0" w:rsidRDefault="0016531F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05C0B38D95044093B22E9F44CEEFE1F5"/>
              </w:placeholder>
              <w:temporary/>
              <w:showingPlcHdr/>
              <w15:appearance w15:val="hidden"/>
            </w:sdtPr>
            <w:sdtContent>
              <w:p w14:paraId="0CAD7FF3" w14:textId="77777777" w:rsidR="0016531F" w:rsidRPr="000547C0" w:rsidRDefault="0016531F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  <w:tc>
          <w:tcPr>
            <w:tcW w:w="2870" w:type="dxa"/>
          </w:tcPr>
          <w:p w14:paraId="557C3FEF" w14:textId="77777777" w:rsidR="0016531F" w:rsidRDefault="0016531F" w:rsidP="0016531F">
            <w:pPr>
              <w:pStyle w:val="3"/>
              <w:jc w:val="left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eastAsia="黑体" w:hAnsiTheme="minorHAnsi" w:cstheme="minorHAnsi"/>
                <w:lang w:eastAsia="zh-CN"/>
              </w:rPr>
              <w:t>:25</w:t>
            </w:r>
            <w:r w:rsidRPr="0016531F">
              <w:rPr>
                <w:rFonts w:asciiTheme="minorHAnsi" w:eastAsia="黑体" w:hAnsiTheme="minorHAnsi" w:cstheme="minorHAnsi"/>
                <w:vertAlign w:val="superscript"/>
                <w:lang w:eastAsia="zh-CN"/>
              </w:rPr>
              <w:t>th</w:t>
            </w:r>
            <w:r>
              <w:rPr>
                <w:rFonts w:asciiTheme="minorHAnsi" w:eastAsia="黑体" w:hAnsiTheme="minorHAnsi" w:cstheme="minorHAnsi"/>
                <w:lang w:eastAsia="zh-CN"/>
              </w:rPr>
              <w:t xml:space="preserve"> </w:t>
            </w:r>
            <w:proofErr w:type="spellStart"/>
            <w:r>
              <w:rPr>
                <w:rFonts w:asciiTheme="minorHAnsi" w:eastAsia="黑体" w:hAnsiTheme="minorHAnsi" w:cstheme="minorHAnsi"/>
                <w:lang w:eastAsia="zh-CN"/>
              </w:rPr>
              <w:t>Septeber</w:t>
            </w:r>
            <w:proofErr w:type="spellEnd"/>
          </w:p>
          <w:p w14:paraId="7C3BA066" w14:textId="77777777" w:rsidR="0016531F" w:rsidRDefault="0016531F" w:rsidP="0016531F">
            <w:pPr>
              <w:pStyle w:val="3"/>
              <w:jc w:val="left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:</w:t>
            </w:r>
            <w:r>
              <w:rPr>
                <w:rFonts w:asciiTheme="minorHAnsi" w:eastAsia="黑体" w:hAnsiTheme="minorHAnsi" w:cstheme="minorHAnsi"/>
                <w:lang w:eastAsia="zh-CN"/>
              </w:rPr>
              <w:t xml:space="preserve"> 9:00am</w:t>
            </w:r>
          </w:p>
          <w:p w14:paraId="79281C0B" w14:textId="422B2326" w:rsidR="0016531F" w:rsidRPr="0016531F" w:rsidRDefault="0016531F" w:rsidP="0016531F">
            <w:pPr>
              <w:pStyle w:val="3"/>
              <w:jc w:val="left"/>
              <w:rPr>
                <w:rFonts w:asciiTheme="minorHAnsi" w:eastAsia="黑体" w:hAnsiTheme="minorHAnsi" w:cstheme="minorHAnsi" w:hint="eastAsia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:</w:t>
            </w:r>
            <w:r>
              <w:rPr>
                <w:rFonts w:asciiTheme="minorHAnsi" w:eastAsia="黑体" w:hAnsiTheme="minorHAnsi" w:cstheme="minorHAnsi"/>
                <w:lang w:eastAsia="zh-CN"/>
              </w:rPr>
              <w:t>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4E8F40E2" w:rsidR="002B2D13" w:rsidRPr="0053592B" w:rsidRDefault="0053592B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assie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0A9060E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Group </w:t>
            </w:r>
            <w:r w:rsidR="0053592B">
              <w:rPr>
                <w:rFonts w:cstheme="minorHAnsi"/>
              </w:rPr>
              <w:t>29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8448C09" w:rsidR="002B2D13" w:rsidRPr="000547C0" w:rsidRDefault="0053592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  <w:tc>
          <w:tcPr>
            <w:tcW w:w="1779" w:type="dxa"/>
          </w:tcPr>
          <w:p w14:paraId="2727D4AE" w14:textId="77777777" w:rsidR="002B2D13" w:rsidRPr="000547C0" w:rsidRDefault="00650466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4FF23EBB" w:rsidR="002B2D13" w:rsidRPr="000547C0" w:rsidRDefault="0053592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650466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3878892" w:rsidR="00212D56" w:rsidRPr="0053592B" w:rsidRDefault="0053592B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hloe&amp;Flames</w:t>
            </w:r>
            <w:proofErr w:type="spellEnd"/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A8FA2FC" w:rsidR="00212D56" w:rsidRPr="0053592B" w:rsidRDefault="0053592B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65046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709BBDE" w:rsidR="000547C0" w:rsidRPr="000547C0" w:rsidRDefault="0053592B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takeholder register</w:t>
            </w:r>
          </w:p>
          <w:p w14:paraId="1FB6101C" w14:textId="77777777" w:rsidR="000547C0" w:rsidRPr="0053592B" w:rsidRDefault="0053592B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P</w:t>
            </w:r>
            <w:r>
              <w:rPr>
                <w:rFonts w:eastAsia="黑体" w:cstheme="minorHAnsi"/>
                <w:lang w:eastAsia="zh-CN"/>
              </w:rPr>
              <w:t>ersonas</w:t>
            </w:r>
          </w:p>
          <w:p w14:paraId="2EDE499F" w14:textId="34A70675" w:rsidR="0053592B" w:rsidRPr="000547C0" w:rsidRDefault="0053592B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F6CF9D9" w:rsidR="002B2D13" w:rsidRPr="000547C0" w:rsidRDefault="0053592B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life style</w:t>
            </w:r>
          </w:p>
        </w:tc>
        <w:tc>
          <w:tcPr>
            <w:tcW w:w="1324" w:type="dxa"/>
          </w:tcPr>
          <w:p w14:paraId="0938B73C" w14:textId="77777777" w:rsidR="002B2D13" w:rsidRPr="000547C0" w:rsidRDefault="00650466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599E72C5" w:rsidR="002B2D13" w:rsidRPr="000547C0" w:rsidRDefault="00D37272">
            <w:pPr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</w:tr>
    </w:tbl>
    <w:p w14:paraId="674793E3" w14:textId="77777777" w:rsidR="002B2D13" w:rsidRPr="000547C0" w:rsidRDefault="00650466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E512A82" w:rsidR="002B2D13" w:rsidRPr="000547C0" w:rsidRDefault="00D37272">
      <w:pPr>
        <w:rPr>
          <w:rFonts w:cstheme="minorHAnsi"/>
        </w:rPr>
      </w:pPr>
      <w:r>
        <w:rPr>
          <w:rFonts w:cstheme="minorHAnsi"/>
        </w:rPr>
        <w:t xml:space="preserve">We talked about how to download git, and read the </w:t>
      </w:r>
      <w:proofErr w:type="spellStart"/>
      <w:proofErr w:type="gramStart"/>
      <w:r>
        <w:rPr>
          <w:rFonts w:cstheme="minorHAnsi"/>
        </w:rPr>
        <w:t>material,then</w:t>
      </w:r>
      <w:proofErr w:type="spellEnd"/>
      <w:proofErr w:type="gramEnd"/>
      <w:r>
        <w:rPr>
          <w:rFonts w:cstheme="minorHAnsi"/>
        </w:rPr>
        <w:t xml:space="preserve"> we divide the work.</w:t>
      </w:r>
    </w:p>
    <w:p w14:paraId="109ADBA9" w14:textId="77777777" w:rsidR="002B2D13" w:rsidRPr="000547C0" w:rsidRDefault="00650466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2420A05F" w:rsidR="002B2D13" w:rsidRPr="000547C0" w:rsidRDefault="00E77089">
      <w:pPr>
        <w:rPr>
          <w:rFonts w:cstheme="minorHAnsi"/>
        </w:rPr>
      </w:pPr>
      <w:r w:rsidRPr="00E77089">
        <w:rPr>
          <w:rFonts w:cstheme="minorHAnsi"/>
        </w:rPr>
        <w:t>We all know about the git and download it, and know something about project life cycle.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650466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650466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650466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06E6390B" w:rsidR="002B2D13" w:rsidRPr="000547C0" w:rsidRDefault="00D37272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F</w:t>
            </w:r>
            <w:r>
              <w:rPr>
                <w:rFonts w:eastAsia="黑体" w:cstheme="minorHAnsi"/>
                <w:lang w:eastAsia="zh-CN"/>
              </w:rPr>
              <w:t>ind information</w:t>
            </w:r>
          </w:p>
        </w:tc>
        <w:tc>
          <w:tcPr>
            <w:tcW w:w="3060" w:type="dxa"/>
          </w:tcPr>
          <w:p w14:paraId="06BF676B" w14:textId="137BEA24" w:rsidR="002B2D13" w:rsidRPr="000547C0" w:rsidRDefault="00D37272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Chole&amp;Flames</w:t>
            </w:r>
            <w:proofErr w:type="spellEnd"/>
          </w:p>
        </w:tc>
        <w:tc>
          <w:tcPr>
            <w:tcW w:w="1854" w:type="dxa"/>
          </w:tcPr>
          <w:p w14:paraId="77EF2373" w14:textId="60C9B488" w:rsidR="002B2D13" w:rsidRPr="000547C0" w:rsidRDefault="00E77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D37272">
              <w:rPr>
                <w:rFonts w:cstheme="minorHAnsi"/>
              </w:rPr>
              <w:t>thSeptember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87F247A" w:rsidR="002B2D13" w:rsidRPr="000547C0" w:rsidRDefault="00D37272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O</w:t>
            </w:r>
            <w:r>
              <w:rPr>
                <w:rFonts w:eastAsia="黑体" w:cstheme="minorHAnsi"/>
                <w:lang w:eastAsia="zh-CN"/>
              </w:rPr>
              <w:t>rganize information</w:t>
            </w:r>
          </w:p>
        </w:tc>
        <w:tc>
          <w:tcPr>
            <w:tcW w:w="3060" w:type="dxa"/>
          </w:tcPr>
          <w:p w14:paraId="7376FD88" w14:textId="35602F5F" w:rsidR="002B2D13" w:rsidRPr="000547C0" w:rsidRDefault="00D372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  <w:tc>
          <w:tcPr>
            <w:tcW w:w="1854" w:type="dxa"/>
          </w:tcPr>
          <w:p w14:paraId="36E951F4" w14:textId="003C3A0C" w:rsidR="002B2D13" w:rsidRPr="000547C0" w:rsidRDefault="00E77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D37272" w:rsidRPr="00D37272">
              <w:rPr>
                <w:rFonts w:cstheme="minorHAnsi"/>
              </w:rPr>
              <w:t>thSeptember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45D34FF" w:rsidR="002B2D13" w:rsidRPr="000547C0" w:rsidRDefault="00D37272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W</w:t>
            </w:r>
            <w:r>
              <w:rPr>
                <w:rFonts w:eastAsia="黑体" w:cstheme="minorHAnsi"/>
                <w:lang w:eastAsia="zh-CN"/>
              </w:rPr>
              <w:t>rite information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159268E2" w:rsidR="002B2D13" w:rsidRPr="000547C0" w:rsidRDefault="00D372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0BDCF9B" w:rsidR="002B2D13" w:rsidRPr="000547C0" w:rsidRDefault="00E77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D37272" w:rsidRPr="00D37272">
              <w:rPr>
                <w:rFonts w:cstheme="minorHAnsi"/>
              </w:rPr>
              <w:t>thSeptember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352BA558" w:rsidR="00D62E01" w:rsidRPr="000547C0" w:rsidRDefault="0053592B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Paradigms&amp;Models</w:t>
            </w:r>
            <w:proofErr w:type="spellEnd"/>
          </w:p>
        </w:tc>
        <w:tc>
          <w:tcPr>
            <w:tcW w:w="1324" w:type="dxa"/>
          </w:tcPr>
          <w:p w14:paraId="4091F5A5" w14:textId="77777777" w:rsidR="00D62E01" w:rsidRPr="000547C0" w:rsidRDefault="00650466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B523924" w:rsidR="00D62E01" w:rsidRPr="000547C0" w:rsidRDefault="00D3727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</w:tr>
    </w:tbl>
    <w:p w14:paraId="678F69FE" w14:textId="77777777" w:rsidR="00D62E01" w:rsidRPr="000547C0" w:rsidRDefault="00650466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7CF7BB9" w:rsidR="00D62E01" w:rsidRPr="000547C0" w:rsidRDefault="00E77089" w:rsidP="00D62E01">
      <w:pPr>
        <w:rPr>
          <w:rFonts w:cstheme="minorHAnsi"/>
        </w:rPr>
      </w:pPr>
      <w:r>
        <w:rPr>
          <w:rFonts w:cstheme="minorHAnsi"/>
        </w:rPr>
        <w:t>We watch the ppt and learn to explain the meaning of paradigm and models in software engineering.</w:t>
      </w:r>
    </w:p>
    <w:p w14:paraId="1804FCAD" w14:textId="77777777" w:rsidR="00D62E01" w:rsidRPr="000547C0" w:rsidRDefault="00650466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5FED87D" w:rsidR="00D62E01" w:rsidRPr="00E77089" w:rsidRDefault="00E77089" w:rsidP="00E77089">
      <w:pPr>
        <w:rPr>
          <w:rFonts w:eastAsia="黑体" w:cstheme="minorHAnsi" w:hint="eastAsia"/>
          <w:lang w:eastAsia="zh-CN"/>
        </w:rPr>
      </w:pPr>
      <w:bookmarkStart w:id="6" w:name="_Hlk87618420"/>
      <w:r>
        <w:rPr>
          <w:rFonts w:eastAsia="黑体" w:cstheme="minorHAnsi" w:hint="eastAsia"/>
          <w:lang w:eastAsia="zh-CN"/>
        </w:rPr>
        <w:t>W</w:t>
      </w:r>
      <w:r>
        <w:rPr>
          <w:rFonts w:eastAsia="黑体" w:cstheme="minorHAnsi"/>
          <w:lang w:eastAsia="zh-CN"/>
        </w:rPr>
        <w:t>e all</w:t>
      </w:r>
      <w:r w:rsidRPr="00E77089">
        <w:t xml:space="preserve"> </w:t>
      </w:r>
      <w:r w:rsidRPr="00E77089">
        <w:rPr>
          <w:rFonts w:eastAsia="黑体" w:cstheme="minorHAnsi"/>
          <w:lang w:eastAsia="zh-CN"/>
        </w:rPr>
        <w:t>Identify the six most popular software development models</w:t>
      </w:r>
      <w:r>
        <w:rPr>
          <w:rFonts w:eastAsia="黑体" w:cstheme="minorHAnsi"/>
          <w:lang w:eastAsia="zh-CN"/>
        </w:rPr>
        <w:t xml:space="preserve"> and e</w:t>
      </w:r>
      <w:r w:rsidRPr="00E77089">
        <w:rPr>
          <w:rFonts w:eastAsia="黑体" w:cstheme="minorHAnsi"/>
          <w:lang w:eastAsia="zh-CN"/>
        </w:rPr>
        <w:t>xplain the main differences amongst software development models.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bookmarkEnd w:id="6"/>
          <w:p w14:paraId="440D8459" w14:textId="77777777" w:rsidR="00D60069" w:rsidRPr="000547C0" w:rsidRDefault="00650466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650466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650466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289C438" w:rsidR="00D60069" w:rsidRPr="000547C0" w:rsidRDefault="00650466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hoose and apply suitable models</w:t>
            </w:r>
          </w:p>
        </w:tc>
        <w:tc>
          <w:tcPr>
            <w:tcW w:w="3060" w:type="dxa"/>
          </w:tcPr>
          <w:p w14:paraId="5D1FAAC7" w14:textId="3EDBCE44" w:rsidR="00E77089" w:rsidRPr="00E77089" w:rsidRDefault="00E77089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ora</w:t>
            </w:r>
          </w:p>
        </w:tc>
        <w:tc>
          <w:tcPr>
            <w:tcW w:w="1854" w:type="dxa"/>
          </w:tcPr>
          <w:p w14:paraId="22E77F38" w14:textId="7529E471" w:rsidR="00D60069" w:rsidRPr="00E77089" w:rsidRDefault="00E77089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</w:t>
            </w:r>
            <w:r>
              <w:rPr>
                <w:rFonts w:eastAsia="黑体" w:cstheme="minorHAnsi"/>
                <w:lang w:eastAsia="zh-CN"/>
              </w:rPr>
              <w:t>9thSeptember 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456A72C8" w:rsidR="00D60069" w:rsidRPr="000547C0" w:rsidRDefault="00650466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O</w:t>
            </w:r>
            <w:r>
              <w:rPr>
                <w:rFonts w:eastAsia="黑体" w:cstheme="minorHAnsi"/>
                <w:lang w:eastAsia="zh-CN"/>
              </w:rPr>
              <w:t>rganize models</w:t>
            </w:r>
          </w:p>
        </w:tc>
        <w:tc>
          <w:tcPr>
            <w:tcW w:w="3060" w:type="dxa"/>
          </w:tcPr>
          <w:p w14:paraId="20BA607F" w14:textId="58B08D8E" w:rsidR="00D60069" w:rsidRPr="00E77089" w:rsidRDefault="00E77089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hole&amp;Flames</w:t>
            </w:r>
            <w:proofErr w:type="spellEnd"/>
          </w:p>
        </w:tc>
        <w:tc>
          <w:tcPr>
            <w:tcW w:w="1854" w:type="dxa"/>
          </w:tcPr>
          <w:p w14:paraId="2914B697" w14:textId="677ECFAC" w:rsidR="00D60069" w:rsidRPr="000547C0" w:rsidRDefault="00E77089" w:rsidP="00284200">
            <w:pPr>
              <w:spacing w:after="80"/>
              <w:rPr>
                <w:rFonts w:cstheme="minorHAnsi"/>
              </w:rPr>
            </w:pPr>
            <w:r w:rsidRPr="00E77089">
              <w:rPr>
                <w:rFonts w:cstheme="minorHAnsi"/>
              </w:rPr>
              <w:t>19thSeptember 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B32424B" w:rsidR="00D60069" w:rsidRPr="000547C0" w:rsidRDefault="00650466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omplete models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C0A3DF5" w:rsidR="00D60069" w:rsidRPr="00E77089" w:rsidRDefault="00E77089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assie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0A60C908" w:rsidR="00D60069" w:rsidRPr="000547C0" w:rsidRDefault="00E77089" w:rsidP="00284200">
            <w:pPr>
              <w:spacing w:after="80"/>
              <w:rPr>
                <w:rFonts w:cstheme="minorHAnsi"/>
              </w:rPr>
            </w:pPr>
            <w:r w:rsidRPr="00E77089">
              <w:rPr>
                <w:rFonts w:cstheme="minorHAnsi"/>
              </w:rPr>
              <w:t>19thSeptember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2435127" w:rsidR="00D62E01" w:rsidRPr="0053592B" w:rsidRDefault="0053592B" w:rsidP="006344A8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A</w:t>
            </w:r>
            <w:r>
              <w:rPr>
                <w:rFonts w:eastAsia="黑体" w:cstheme="minorHAnsi"/>
                <w:lang w:eastAsia="zh-CN"/>
              </w:rPr>
              <w:t>gile Methods</w:t>
            </w:r>
          </w:p>
        </w:tc>
        <w:tc>
          <w:tcPr>
            <w:tcW w:w="1324" w:type="dxa"/>
          </w:tcPr>
          <w:p w14:paraId="09D75167" w14:textId="77777777" w:rsidR="00D62E01" w:rsidRPr="000547C0" w:rsidRDefault="00650466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8EB6057" w:rsidR="00D62E01" w:rsidRPr="00D37272" w:rsidRDefault="00D37272" w:rsidP="006344A8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hloe</w:t>
            </w:r>
          </w:p>
        </w:tc>
      </w:tr>
    </w:tbl>
    <w:p w14:paraId="11A9415B" w14:textId="77777777" w:rsidR="00D62E01" w:rsidRPr="000547C0" w:rsidRDefault="00650466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0E664565" w:rsidR="00D62E01" w:rsidRPr="000547C0" w:rsidRDefault="00650466" w:rsidP="00D62E01">
      <w:pPr>
        <w:rPr>
          <w:rFonts w:cstheme="minorHAnsi"/>
        </w:rPr>
      </w:pPr>
      <w:r w:rsidRPr="00650466">
        <w:rPr>
          <w:rFonts w:cstheme="minorHAnsi"/>
        </w:rPr>
        <w:t>we learn about the most popular agile models used in the IT industry. We</w:t>
      </w:r>
      <w:r>
        <w:rPr>
          <w:rFonts w:cstheme="minorHAnsi"/>
        </w:rPr>
        <w:t xml:space="preserve"> </w:t>
      </w:r>
      <w:r w:rsidRPr="00650466">
        <w:rPr>
          <w:rFonts w:cstheme="minorHAnsi"/>
        </w:rPr>
        <w:t>also be able to describe their characteristics and significance to IT projects.</w:t>
      </w:r>
    </w:p>
    <w:p w14:paraId="31CCF89C" w14:textId="77777777" w:rsidR="00D62E01" w:rsidRPr="000547C0" w:rsidRDefault="00650466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E0C4692" w:rsidR="00D62E01" w:rsidRPr="000547C0" w:rsidRDefault="00650466" w:rsidP="00650466">
      <w:pPr>
        <w:rPr>
          <w:rFonts w:cstheme="minorHAnsi"/>
        </w:rPr>
      </w:pPr>
      <w:r>
        <w:rPr>
          <w:rFonts w:cstheme="minorHAnsi"/>
        </w:rPr>
        <w:t>We learned branches and merges and know how to operate it.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650466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650466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650466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693B23AB" w:rsidR="00D60069" w:rsidRPr="000547C0" w:rsidRDefault="00650466" w:rsidP="00284200">
            <w:pPr>
              <w:pStyle w:val="a"/>
              <w:spacing w:after="80"/>
              <w:rPr>
                <w:rFonts w:cstheme="minorHAnsi"/>
              </w:rPr>
            </w:pPr>
            <w:r w:rsidRPr="00650466">
              <w:rPr>
                <w:rFonts w:cstheme="minorHAnsi"/>
              </w:rPr>
              <w:t xml:space="preserve">Identify the five most popular agile methods </w:t>
            </w:r>
            <w:proofErr w:type="spellStart"/>
            <w:r w:rsidRPr="00650466">
              <w:rPr>
                <w:rFonts w:cstheme="minorHAnsi"/>
              </w:rPr>
              <w:t>practised</w:t>
            </w:r>
            <w:proofErr w:type="spellEnd"/>
            <w:r w:rsidRPr="00650466">
              <w:rPr>
                <w:rFonts w:cstheme="minorHAnsi"/>
              </w:rPr>
              <w:t xml:space="preserve"> in the IT industry.</w:t>
            </w:r>
          </w:p>
        </w:tc>
        <w:tc>
          <w:tcPr>
            <w:tcW w:w="3060" w:type="dxa"/>
          </w:tcPr>
          <w:p w14:paraId="5840FF51" w14:textId="5E2E734D" w:rsidR="00D60069" w:rsidRPr="00650466" w:rsidRDefault="00650466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 xml:space="preserve">assie </w:t>
            </w:r>
          </w:p>
        </w:tc>
        <w:tc>
          <w:tcPr>
            <w:tcW w:w="1854" w:type="dxa"/>
          </w:tcPr>
          <w:p w14:paraId="508F98FF" w14:textId="3B4095C7" w:rsidR="00D60069" w:rsidRPr="00650466" w:rsidRDefault="00650466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5</w:t>
            </w:r>
            <w:r w:rsidRPr="00650466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September 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33F360C2" w:rsidR="00D60069" w:rsidRPr="000547C0" w:rsidRDefault="00650466" w:rsidP="00284200">
            <w:pPr>
              <w:pStyle w:val="a"/>
              <w:spacing w:after="80"/>
              <w:rPr>
                <w:rFonts w:cstheme="minorHAnsi"/>
              </w:rPr>
            </w:pPr>
            <w:r w:rsidRPr="00650466">
              <w:rPr>
                <w:rFonts w:cstheme="minorHAnsi"/>
              </w:rPr>
              <w:t>Explain the main differences between different agile methods.</w:t>
            </w:r>
          </w:p>
        </w:tc>
        <w:tc>
          <w:tcPr>
            <w:tcW w:w="3060" w:type="dxa"/>
          </w:tcPr>
          <w:p w14:paraId="26521943" w14:textId="222114F2" w:rsidR="00D60069" w:rsidRPr="00650466" w:rsidRDefault="00650466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ora</w:t>
            </w:r>
          </w:p>
        </w:tc>
        <w:tc>
          <w:tcPr>
            <w:tcW w:w="1854" w:type="dxa"/>
          </w:tcPr>
          <w:p w14:paraId="369FE76C" w14:textId="3486DB79" w:rsidR="00D60069" w:rsidRPr="000547C0" w:rsidRDefault="00650466" w:rsidP="00284200">
            <w:pPr>
              <w:spacing w:after="80"/>
              <w:rPr>
                <w:rFonts w:cstheme="minorHAnsi"/>
              </w:rPr>
            </w:pPr>
            <w:r w:rsidRPr="00650466">
              <w:rPr>
                <w:rFonts w:cstheme="minorHAnsi"/>
              </w:rPr>
              <w:t>25th September 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2B1397F7" w:rsidR="00D60069" w:rsidRPr="000547C0" w:rsidRDefault="00650466" w:rsidP="00284200">
            <w:pPr>
              <w:pStyle w:val="a"/>
              <w:spacing w:after="80"/>
              <w:rPr>
                <w:rFonts w:cstheme="minorHAnsi"/>
              </w:rPr>
            </w:pPr>
            <w:r w:rsidRPr="00650466">
              <w:rPr>
                <w:rFonts w:cstheme="minorHAnsi"/>
              </w:rPr>
              <w:t>Choose and apply a suitable agile model for a given scenario.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35E7CBE3" w:rsidR="00D60069" w:rsidRPr="00650466" w:rsidRDefault="00650466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hole&amp;Flames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0008DCCE" w14:textId="3CE28343" w:rsidR="00D60069" w:rsidRPr="000547C0" w:rsidRDefault="00650466" w:rsidP="00284200">
            <w:pPr>
              <w:spacing w:after="80"/>
              <w:rPr>
                <w:rFonts w:cstheme="minorHAnsi"/>
              </w:rPr>
            </w:pPr>
            <w:r w:rsidRPr="00650466">
              <w:rPr>
                <w:rFonts w:cstheme="minorHAnsi"/>
              </w:rPr>
              <w:t>25th September 2021</w:t>
            </w:r>
          </w:p>
        </w:tc>
      </w:tr>
    </w:tbl>
    <w:p w14:paraId="2697D922" w14:textId="77777777" w:rsidR="002B2D13" w:rsidRPr="000547C0" w:rsidRDefault="00650466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650466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271D310" w:rsidR="002B2D13" w:rsidRPr="000547C0" w:rsidRDefault="00650466">
      <w:pPr>
        <w:rPr>
          <w:rFonts w:cstheme="minorHAnsi"/>
        </w:rPr>
      </w:pPr>
      <w:r>
        <w:rPr>
          <w:rFonts w:cstheme="minorHAnsi"/>
        </w:rPr>
        <w:t>Websites and reading material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74A7F550" w:rsidR="00212D56" w:rsidRPr="000547C0" w:rsidRDefault="00650466" w:rsidP="00212D56">
      <w:pPr>
        <w:rPr>
          <w:rFonts w:cstheme="minorHAnsi"/>
        </w:rPr>
      </w:pPr>
      <w:r>
        <w:rPr>
          <w:rFonts w:cstheme="minorHAnsi"/>
        </w:rPr>
        <w:t>11st October 2021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EF32" w14:textId="77777777" w:rsidR="00C1744B" w:rsidRDefault="00C1744B">
      <w:pPr>
        <w:spacing w:before="0" w:after="0"/>
      </w:pPr>
      <w:r>
        <w:separator/>
      </w:r>
    </w:p>
  </w:endnote>
  <w:endnote w:type="continuationSeparator" w:id="0">
    <w:p w14:paraId="2F190730" w14:textId="77777777" w:rsidR="00C1744B" w:rsidRDefault="00C174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8039" w14:textId="77777777" w:rsidR="00C1744B" w:rsidRDefault="00C1744B">
      <w:pPr>
        <w:spacing w:before="0" w:after="0"/>
      </w:pPr>
      <w:r>
        <w:separator/>
      </w:r>
    </w:p>
  </w:footnote>
  <w:footnote w:type="continuationSeparator" w:id="0">
    <w:p w14:paraId="17B536C7" w14:textId="77777777" w:rsidR="00C1744B" w:rsidRDefault="00C174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6531F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3592B"/>
    <w:rsid w:val="005A7328"/>
    <w:rsid w:val="006344A8"/>
    <w:rsid w:val="00650466"/>
    <w:rsid w:val="006C2459"/>
    <w:rsid w:val="006F5CF4"/>
    <w:rsid w:val="00734EEC"/>
    <w:rsid w:val="007F04FA"/>
    <w:rsid w:val="00B777C6"/>
    <w:rsid w:val="00C1744B"/>
    <w:rsid w:val="00CE4D89"/>
    <w:rsid w:val="00D37272"/>
    <w:rsid w:val="00D60069"/>
    <w:rsid w:val="00D62E01"/>
    <w:rsid w:val="00D661EE"/>
    <w:rsid w:val="00E048B4"/>
    <w:rsid w:val="00E25782"/>
    <w:rsid w:val="00E77089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02332F55C3F84C3E92E2A728518F18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20A7F-3E31-402B-BDBD-486D9EE12F8E}"/>
      </w:docPartPr>
      <w:docPartBody>
        <w:p w:rsidR="00000000" w:rsidRDefault="00772E87" w:rsidP="00772E87">
          <w:pPr>
            <w:pStyle w:val="02332F55C3F84C3E92E2A728518F1897"/>
          </w:pPr>
          <w:r>
            <w:t>Date</w:t>
          </w:r>
        </w:p>
      </w:docPartBody>
    </w:docPart>
    <w:docPart>
      <w:docPartPr>
        <w:name w:val="0537819C27144D7AA276FCC885B1A7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4C0CD2-24BE-487F-8277-EE213F43AE2E}"/>
      </w:docPartPr>
      <w:docPartBody>
        <w:p w:rsidR="00000000" w:rsidRDefault="00772E87" w:rsidP="00772E87">
          <w:pPr>
            <w:pStyle w:val="0537819C27144D7AA276FCC885B1A7F8"/>
          </w:pPr>
          <w:r>
            <w:t>Time</w:t>
          </w:r>
        </w:p>
      </w:docPartBody>
    </w:docPart>
    <w:docPart>
      <w:docPartPr>
        <w:name w:val="05C0B38D95044093B22E9F44CEEFE1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C427A-5C65-40F2-9545-4DF86865CC61}"/>
      </w:docPartPr>
      <w:docPartBody>
        <w:p w:rsidR="00000000" w:rsidRDefault="00772E87" w:rsidP="00772E87">
          <w:pPr>
            <w:pStyle w:val="05C0B38D95044093B22E9F44CEEFE1F5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772E87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02332F55C3F84C3E92E2A728518F1897">
    <w:name w:val="02332F55C3F84C3E92E2A728518F1897"/>
    <w:rsid w:val="00772E8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537819C27144D7AA276FCC885B1A7F8">
    <w:name w:val="0537819C27144D7AA276FCC885B1A7F8"/>
    <w:rsid w:val="00772E8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5C0B38D95044093B22E9F44CEEFE1F5">
    <w:name w:val="05C0B38D95044093B22E9F44CEEFE1F5"/>
    <w:rsid w:val="00772E8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C4D1292BB1C4454B722C90158DD9BE2">
    <w:name w:val="FC4D1292BB1C4454B722C90158DD9BE2"/>
    <w:rsid w:val="00772E8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A92A5881E174DACA5297A71CB41DD96">
    <w:name w:val="FA92A5881E174DACA5297A71CB41DD96"/>
    <w:rsid w:val="00772E8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0B727A698CB4C0489BCA725C7497E35">
    <w:name w:val="90B727A698CB4C0489BCA725C7497E35"/>
    <w:rsid w:val="00772E87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9</TotalTime>
  <Pages>2</Pages>
  <Words>328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徐 海妤</cp:lastModifiedBy>
  <cp:revision>2</cp:revision>
  <dcterms:created xsi:type="dcterms:W3CDTF">2021-11-12T06:20:00Z</dcterms:created>
  <dcterms:modified xsi:type="dcterms:W3CDTF">2021-11-12T06:20:00Z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