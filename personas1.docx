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7F05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357BB6F6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76"/>
        <w:gridCol w:w="1536"/>
        <w:gridCol w:w="236"/>
        <w:gridCol w:w="4662"/>
        <w:gridCol w:w="433"/>
        <w:gridCol w:w="4465"/>
      </w:tblGrid>
      <w:tr w:rsidR="00C04E76" w:rsidRPr="001C2AEC" w14:paraId="4DED92EC" w14:textId="77777777" w:rsidTr="00C04E76">
        <w:trPr>
          <w:trHeight w:val="432"/>
        </w:trPr>
        <w:tc>
          <w:tcPr>
            <w:tcW w:w="3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626D488" w14:textId="2B7DF6C0" w:rsidR="001C2AEC" w:rsidRPr="001C2AEC" w:rsidRDefault="00C04E76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1A6FE278" wp14:editId="3F70B59F">
                  <wp:extent cx="1816100" cy="1606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88" cy="161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44516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0CB5B7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shd w:val="clear" w:color="auto" w:fill="D5DCE4" w:themeFill="text2" w:themeFillTint="33"/>
            <w:vAlign w:val="center"/>
          </w:tcPr>
          <w:p w14:paraId="4480FBCF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3" w:type="dxa"/>
            <w:vMerge w:val="restart"/>
            <w:tcBorders>
              <w:top w:val="nil"/>
              <w:bottom w:val="nil"/>
            </w:tcBorders>
            <w:vAlign w:val="center"/>
          </w:tcPr>
          <w:p w14:paraId="23491FB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D5DCE4" w:themeFill="text2" w:themeFillTint="33"/>
            <w:vAlign w:val="center"/>
          </w:tcPr>
          <w:p w14:paraId="4752C8C9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C04E76" w:rsidRPr="001C2AEC" w14:paraId="3567DBE8" w14:textId="77777777" w:rsidTr="00C04E76">
        <w:trPr>
          <w:trHeight w:val="2204"/>
        </w:trPr>
        <w:tc>
          <w:tcPr>
            <w:tcW w:w="3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E2A41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555F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vAlign w:val="center"/>
          </w:tcPr>
          <w:p w14:paraId="015EFA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D505C2C" w14:textId="3EED089C" w:rsidR="00975A3D" w:rsidRPr="00C04E76" w:rsidRDefault="00C04E76" w:rsidP="00C04E76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C04E76">
              <w:rPr>
                <w:rFonts w:eastAsiaTheme="minorEastAsia"/>
                <w:color w:val="000000" w:themeColor="text1"/>
                <w:lang w:eastAsia="zh-CN"/>
              </w:rPr>
              <w:t>Being independent and confident</w:t>
            </w:r>
          </w:p>
          <w:p w14:paraId="7CB4A514" w14:textId="77777777" w:rsidR="00C04E76" w:rsidRDefault="00C04E76" w:rsidP="00C04E76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B</w:t>
            </w:r>
            <w:r>
              <w:rPr>
                <w:rFonts w:eastAsiaTheme="minorEastAsia"/>
                <w:color w:val="000000" w:themeColor="text1"/>
                <w:lang w:eastAsia="zh-CN"/>
              </w:rPr>
              <w:t>eing able to become a manager</w:t>
            </w:r>
          </w:p>
          <w:p w14:paraId="6A131FB0" w14:textId="77777777" w:rsidR="00C04E76" w:rsidRDefault="00C04E76" w:rsidP="00C04E76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color w:val="000000" w:themeColor="text1"/>
                <w:lang w:eastAsia="zh-CN"/>
              </w:rPr>
              <w:t>aving a house of own in Hangzhou</w:t>
            </w:r>
          </w:p>
          <w:p w14:paraId="33B0ABAD" w14:textId="3235E70E" w:rsidR="00C04E76" w:rsidRPr="00C04E76" w:rsidRDefault="00C04E76" w:rsidP="00C04E76">
            <w:pPr>
              <w:pStyle w:val="ad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>Annual income exceeded 200,000</w:t>
            </w:r>
            <w:r w:rsidR="002128AC">
              <w:rPr>
                <w:rFonts w:eastAsiaTheme="minorEastAsia"/>
                <w:color w:val="000000" w:themeColor="text1"/>
                <w:lang w:eastAsia="zh-CN"/>
              </w:rPr>
              <w:t>RMB</w:t>
            </w:r>
            <w:r>
              <w:rPr>
                <w:rFonts w:eastAsiaTheme="minorEastAsia"/>
                <w:color w:val="000000" w:themeColor="text1"/>
                <w:lang w:eastAsia="zh-CN"/>
              </w:rPr>
              <w:t>.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1BB6D41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5B74482" w14:textId="1380A222" w:rsidR="00975A3D" w:rsidRPr="00CE614B" w:rsidRDefault="00CE614B" w:rsidP="00CE614B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CE614B">
              <w:rPr>
                <w:rFonts w:eastAsiaTheme="minorEastAsia"/>
                <w:color w:val="000000" w:themeColor="text1"/>
                <w:lang w:eastAsia="zh-CN"/>
              </w:rPr>
              <w:t xml:space="preserve">The influence of </w:t>
            </w:r>
            <w:proofErr w:type="spellStart"/>
            <w:r w:rsidRPr="00CE614B">
              <w:rPr>
                <w:rFonts w:eastAsiaTheme="minorEastAsia"/>
                <w:color w:val="000000" w:themeColor="text1"/>
                <w:lang w:eastAsia="zh-CN"/>
              </w:rPr>
              <w:t>famiy</w:t>
            </w:r>
            <w:proofErr w:type="spellEnd"/>
            <w:r w:rsidRPr="00CE614B">
              <w:rPr>
                <w:rFonts w:eastAsiaTheme="minorEastAsia"/>
                <w:color w:val="000000" w:themeColor="text1"/>
                <w:lang w:eastAsia="zh-CN"/>
              </w:rPr>
              <w:t xml:space="preserve"> of origin</w:t>
            </w:r>
            <w:r w:rsidR="002128AC">
              <w:rPr>
                <w:rFonts w:eastAsiaTheme="minorEastAsia"/>
                <w:color w:val="000000" w:themeColor="text1"/>
                <w:lang w:eastAsia="zh-CN"/>
              </w:rPr>
              <w:t>al</w:t>
            </w:r>
            <w:r w:rsidRPr="00CE614B">
              <w:rPr>
                <w:rFonts w:eastAsiaTheme="minorEastAsia"/>
                <w:color w:val="000000" w:themeColor="text1"/>
                <w:lang w:eastAsia="zh-CN"/>
              </w:rPr>
              <w:t xml:space="preserve"> on character customer’s </w:t>
            </w:r>
            <w:proofErr w:type="spellStart"/>
            <w:r w:rsidRPr="00CE614B">
              <w:rPr>
                <w:rFonts w:eastAsiaTheme="minorEastAsia"/>
                <w:color w:val="000000" w:themeColor="text1"/>
                <w:lang w:eastAsia="zh-CN"/>
              </w:rPr>
              <w:t>uncooperation</w:t>
            </w:r>
            <w:proofErr w:type="spellEnd"/>
          </w:p>
          <w:p w14:paraId="7962F534" w14:textId="77777777" w:rsidR="00CE614B" w:rsidRDefault="00CE614B" w:rsidP="00CE614B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 xml:space="preserve">The company is not </w:t>
            </w:r>
            <w:proofErr w:type="spellStart"/>
            <w:r>
              <w:rPr>
                <w:rFonts w:eastAsiaTheme="minorEastAsia"/>
                <w:color w:val="000000" w:themeColor="text1"/>
                <w:lang w:eastAsia="zh-CN"/>
              </w:rPr>
              <w:t>provding</w:t>
            </w:r>
            <w:proofErr w:type="spellEnd"/>
            <w:r>
              <w:rPr>
                <w:rFonts w:eastAsiaTheme="minorEastAsia"/>
                <w:color w:val="000000" w:themeColor="text1"/>
                <w:lang w:eastAsia="zh-CN"/>
              </w:rPr>
              <w:t xml:space="preserve"> enough job opportunity</w:t>
            </w:r>
          </w:p>
          <w:p w14:paraId="004DE77C" w14:textId="1549F640" w:rsidR="00CE614B" w:rsidRDefault="00CE614B" w:rsidP="00CE614B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  <w:lang w:eastAsia="zh-CN"/>
              </w:rPr>
              <w:t>W</w:t>
            </w:r>
            <w:r>
              <w:rPr>
                <w:rFonts w:eastAsiaTheme="minorEastAsia"/>
                <w:color w:val="000000" w:themeColor="text1"/>
                <w:lang w:eastAsia="zh-CN"/>
              </w:rPr>
              <w:t>orrr</w:t>
            </w:r>
            <w:r w:rsidR="002128AC">
              <w:rPr>
                <w:rFonts w:eastAsiaTheme="minorEastAsia"/>
                <w:color w:val="000000" w:themeColor="text1"/>
                <w:lang w:eastAsia="zh-CN"/>
              </w:rPr>
              <w:t>ies</w:t>
            </w:r>
            <w:proofErr w:type="spellEnd"/>
            <w:r>
              <w:rPr>
                <w:rFonts w:eastAsiaTheme="minorEastAsia"/>
                <w:color w:val="000000" w:themeColor="text1"/>
                <w:lang w:eastAsia="zh-CN"/>
              </w:rPr>
              <w:t xml:space="preserve"> and pressure from parents</w:t>
            </w:r>
          </w:p>
          <w:p w14:paraId="1ABF586C" w14:textId="77777777" w:rsidR="00CE614B" w:rsidRDefault="00CE614B" w:rsidP="00CE614B">
            <w:pPr>
              <w:pStyle w:val="ad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color w:val="000000" w:themeColor="text1"/>
                <w:lang w:eastAsia="zh-CN"/>
              </w:rPr>
              <w:t>ot enough saving.</w:t>
            </w:r>
          </w:p>
          <w:p w14:paraId="4FF2EC80" w14:textId="2EBEB7BE" w:rsidR="00CE614B" w:rsidRPr="00CE614B" w:rsidRDefault="00CE614B" w:rsidP="00CE614B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</w:tc>
      </w:tr>
      <w:tr w:rsidR="00C04E76" w:rsidRPr="001C2AEC" w14:paraId="1B628927" w14:textId="77777777" w:rsidTr="00C04E76">
        <w:trPr>
          <w:trHeight w:val="288"/>
        </w:trPr>
        <w:tc>
          <w:tcPr>
            <w:tcW w:w="30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C6C169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9AA96D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vAlign w:val="center"/>
          </w:tcPr>
          <w:p w14:paraId="706A5C3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3B5FE80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955CDD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/>
            <w:vAlign w:val="center"/>
          </w:tcPr>
          <w:p w14:paraId="1BC6241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0E07D1D7" w14:textId="77777777" w:rsidTr="00C04E76">
        <w:trPr>
          <w:trHeight w:val="288"/>
        </w:trPr>
        <w:tc>
          <w:tcPr>
            <w:tcW w:w="46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E346301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2AC6DBE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29F006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83B78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/>
            <w:vAlign w:val="center"/>
          </w:tcPr>
          <w:p w14:paraId="1C8AA5D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7AC55CCC" w14:textId="77777777" w:rsidTr="00C04E76">
        <w:trPr>
          <w:trHeight w:val="605"/>
        </w:trPr>
        <w:tc>
          <w:tcPr>
            <w:tcW w:w="46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D09DE33" w14:textId="450403FD" w:rsidR="00975A3D" w:rsidRPr="00C04E76" w:rsidRDefault="00C04E76" w:rsidP="001C2AEC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tep by step and be myself.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5E9E341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641A0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EBD5DB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1C12C1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2ADEE520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0085F447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2DF8E62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40A1BC3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17BE2D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/>
            <w:vAlign w:val="center"/>
          </w:tcPr>
          <w:p w14:paraId="75DFEEF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2D4EB0BE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4408D86A" w14:textId="5D8BF738" w:rsidR="00975A3D" w:rsidRPr="00C04E76" w:rsidRDefault="00C04E76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V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ictoria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2263218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00A8C7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FBB893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88B267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6683F9CC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3EDF2DE2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  <w:vAlign w:val="center"/>
          </w:tcPr>
          <w:p w14:paraId="12F00E2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tcBorders>
              <w:left w:val="nil"/>
              <w:right w:val="nil"/>
            </w:tcBorders>
            <w:vAlign w:val="center"/>
          </w:tcPr>
          <w:p w14:paraId="1E5C640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975792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tcBorders>
              <w:left w:val="nil"/>
              <w:right w:val="nil"/>
            </w:tcBorders>
            <w:vAlign w:val="center"/>
          </w:tcPr>
          <w:p w14:paraId="0AB540C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C04E76" w:rsidRPr="001C2AEC" w14:paraId="2CDB2389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7012F494" w14:textId="2A61D032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3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2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223DBA1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shd w:val="clear" w:color="auto" w:fill="D5DCE4" w:themeFill="text2" w:themeFillTint="33"/>
            <w:vAlign w:val="center"/>
          </w:tcPr>
          <w:p w14:paraId="3517F206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2AC8D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D5DCE4" w:themeFill="text2" w:themeFillTint="33"/>
            <w:vAlign w:val="center"/>
          </w:tcPr>
          <w:p w14:paraId="60BC24C2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C04E76" w:rsidRPr="001C2AEC" w14:paraId="2EF7B8B2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6DEEF85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03B902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 w:val="restart"/>
            <w:vAlign w:val="center"/>
          </w:tcPr>
          <w:p w14:paraId="23977718" w14:textId="04C09057" w:rsidR="00975A3D" w:rsidRPr="00CE614B" w:rsidRDefault="00CE614B" w:rsidP="00CE614B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CE614B">
              <w:rPr>
                <w:rFonts w:eastAsiaTheme="minorEastAsia"/>
                <w:color w:val="000000" w:themeColor="text1"/>
                <w:lang w:eastAsia="zh-CN"/>
              </w:rPr>
              <w:t>Lack of confidence and power</w:t>
            </w:r>
          </w:p>
          <w:p w14:paraId="3350530A" w14:textId="5F07549D" w:rsidR="00CE614B" w:rsidRDefault="00CE614B" w:rsidP="00CE614B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L</w:t>
            </w:r>
            <w:r>
              <w:rPr>
                <w:rFonts w:eastAsiaTheme="minorEastAsia"/>
                <w:color w:val="000000" w:themeColor="text1"/>
                <w:lang w:eastAsia="zh-CN"/>
              </w:rPr>
              <w:t>ack of ability at work</w:t>
            </w:r>
          </w:p>
          <w:p w14:paraId="08754322" w14:textId="09754CF0" w:rsidR="00CE614B" w:rsidRDefault="00CE614B" w:rsidP="00CE614B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 xml:space="preserve">Unmarried and </w:t>
            </w:r>
            <w:r w:rsidR="002128AC">
              <w:rPr>
                <w:rFonts w:eastAsiaTheme="minorEastAsia"/>
                <w:color w:val="000000" w:themeColor="text1"/>
                <w:lang w:eastAsia="zh-CN"/>
              </w:rPr>
              <w:t>get alone</w:t>
            </w:r>
          </w:p>
          <w:p w14:paraId="6B91C48E" w14:textId="607AB890" w:rsidR="00CE614B" w:rsidRPr="00CE614B" w:rsidRDefault="00CE614B" w:rsidP="00CE614B">
            <w:pPr>
              <w:pStyle w:val="ad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T</w:t>
            </w:r>
            <w:r>
              <w:rPr>
                <w:rFonts w:eastAsiaTheme="minorEastAsia"/>
                <w:color w:val="000000" w:themeColor="text1"/>
                <w:lang w:eastAsia="zh-CN"/>
              </w:rPr>
              <w:t xml:space="preserve">he workflow is too </w:t>
            </w:r>
            <w:proofErr w:type="spellStart"/>
            <w:r>
              <w:rPr>
                <w:rFonts w:eastAsiaTheme="minorEastAsia"/>
                <w:color w:val="000000" w:themeColor="text1"/>
                <w:lang w:eastAsia="zh-CN"/>
              </w:rPr>
              <w:t>cumbersiome</w:t>
            </w:r>
            <w:proofErr w:type="spellEnd"/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22E6F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5A69FC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C04E76" w:rsidRPr="001C2AEC" w14:paraId="55BEB47A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7075580E" w14:textId="10893A57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f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emale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60C017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44586A9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0EFCEAA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Align w:val="center"/>
          </w:tcPr>
          <w:p w14:paraId="17C40349" w14:textId="21D9EFA1" w:rsidR="00975A3D" w:rsidRPr="00CE614B" w:rsidRDefault="00CE614B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C04E76" w:rsidRPr="001C2AEC" w14:paraId="78197778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101E859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7DF6A59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7A3BD8F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4FE60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0DD67A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C04E76" w:rsidRPr="001C2AEC" w14:paraId="2DA9457B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04092B1C" w14:textId="25C1B281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angzhou,Zhejiang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6EC7960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79D387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31437F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Align w:val="center"/>
          </w:tcPr>
          <w:p w14:paraId="79B4F1B2" w14:textId="3A123C4A" w:rsidR="00975A3D" w:rsidRPr="00CE614B" w:rsidRDefault="00CE614B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C04E76" w:rsidRPr="001C2AEC" w14:paraId="2F10ECAF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51DB576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66B5BE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656C302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027FE5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7F95C0C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C04E76" w:rsidRPr="001C2AEC" w14:paraId="7C33F004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3754B916" w14:textId="6C3F6D6B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E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xecutive director of decotation company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484D4D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58AB65A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268BC3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Align w:val="center"/>
          </w:tcPr>
          <w:p w14:paraId="470A9647" w14:textId="396374CE" w:rsidR="00975A3D" w:rsidRPr="00CE614B" w:rsidRDefault="00CE614B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C04E76" w:rsidRPr="001C2AEC" w14:paraId="60E10AB2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6F8BBB9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5EA79C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5F1C064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129CF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4C0B19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C04E76" w:rsidRPr="001C2AEC" w14:paraId="01345E79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346436E4" w14:textId="1EAD6073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W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hite-collar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039A95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5C6E022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0355F50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Align w:val="center"/>
          </w:tcPr>
          <w:p w14:paraId="13A6CDDD" w14:textId="7F7D05BB" w:rsidR="00975A3D" w:rsidRPr="00CE614B" w:rsidRDefault="00CE614B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C04E76" w:rsidRPr="001C2AEC" w14:paraId="6CE91D15" w14:textId="77777777" w:rsidTr="00C04E76">
        <w:trPr>
          <w:trHeight w:val="288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5118EA8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43E9003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5CBA7A3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8EEDB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7E5A653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C04E76" w:rsidRPr="001C2AEC" w14:paraId="482AFD03" w14:textId="77777777" w:rsidTr="00C04E76">
        <w:trPr>
          <w:trHeight w:val="432"/>
        </w:trPr>
        <w:tc>
          <w:tcPr>
            <w:tcW w:w="4612" w:type="dxa"/>
            <w:gridSpan w:val="2"/>
            <w:vAlign w:val="center"/>
          </w:tcPr>
          <w:p w14:paraId="460D9A73" w14:textId="1621B94E" w:rsidR="00975A3D" w:rsidRPr="00C04E76" w:rsidRDefault="00C04E7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K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ey university undergraduate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12EB16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5FC370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7C840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vAlign w:val="center"/>
          </w:tcPr>
          <w:p w14:paraId="085F396F" w14:textId="30CB4AA2" w:rsidR="00975A3D" w:rsidRPr="00CE614B" w:rsidRDefault="00CE614B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o</w:t>
            </w:r>
          </w:p>
        </w:tc>
      </w:tr>
      <w:tr w:rsidR="00C04E76" w:rsidRPr="001C2AEC" w14:paraId="326489D9" w14:textId="77777777" w:rsidTr="00C04E76">
        <w:trPr>
          <w:trHeight w:val="54"/>
        </w:trPr>
        <w:tc>
          <w:tcPr>
            <w:tcW w:w="4612" w:type="dxa"/>
            <w:gridSpan w:val="2"/>
            <w:shd w:val="clear" w:color="auto" w:fill="FFC000"/>
            <w:vAlign w:val="center"/>
          </w:tcPr>
          <w:p w14:paraId="343943F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13F044F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62" w:type="dxa"/>
            <w:vMerge/>
            <w:vAlign w:val="center"/>
          </w:tcPr>
          <w:p w14:paraId="0391F4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1155CF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5" w:type="dxa"/>
            <w:shd w:val="clear" w:color="auto" w:fill="F2F2F2" w:themeFill="background1" w:themeFillShade="F2"/>
            <w:vAlign w:val="center"/>
          </w:tcPr>
          <w:p w14:paraId="23F96A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5609095F" w14:textId="5D9B28E0" w:rsidR="00560932" w:rsidRPr="00C04E76" w:rsidRDefault="00C04E76" w:rsidP="00D4300C">
      <w:pPr>
        <w:rPr>
          <w:rFonts w:eastAsiaTheme="minorEastAsia"/>
          <w:noProof/>
          <w:lang w:eastAsia="zh-CN"/>
        </w:rPr>
        <w:sectPr w:rsidR="00560932" w:rsidRPr="00C04E76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A</w:t>
      </w:r>
      <w:r>
        <w:rPr>
          <w:rFonts w:eastAsiaTheme="minorEastAsia"/>
          <w:noProof/>
          <w:lang w:eastAsia="zh-CN"/>
        </w:rPr>
        <w:t>bout one hundred and fifty thousand</w:t>
      </w:r>
      <w:r w:rsidR="002128AC">
        <w:rPr>
          <w:rFonts w:eastAsiaTheme="minorEastAsia"/>
          <w:noProof/>
          <w:lang w:eastAsia="zh-CN"/>
        </w:rPr>
        <w:t xml:space="preserve"> RMB                        </w:t>
      </w:r>
    </w:p>
    <w:p w14:paraId="33B95C8D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4090" w14:textId="77777777" w:rsidR="00A5156E" w:rsidRDefault="00A5156E" w:rsidP="00D4300C">
      <w:r>
        <w:separator/>
      </w:r>
    </w:p>
  </w:endnote>
  <w:endnote w:type="continuationSeparator" w:id="0">
    <w:p w14:paraId="35F8273B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47ECA20D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5C11B28C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D272" w14:textId="77777777" w:rsidR="005B0B4C" w:rsidRDefault="005B0B4C" w:rsidP="00BA1CA5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6506" w14:textId="77777777" w:rsidR="00571109" w:rsidRDefault="0057110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579A" w14:textId="77777777" w:rsidR="00A5156E" w:rsidRDefault="00A5156E" w:rsidP="00D4300C">
      <w:r>
        <w:separator/>
      </w:r>
    </w:p>
  </w:footnote>
  <w:footnote w:type="continuationSeparator" w:id="0">
    <w:p w14:paraId="569BCDD4" w14:textId="77777777" w:rsidR="00A5156E" w:rsidRDefault="00A5156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2A6F" w14:textId="77777777" w:rsidR="00571109" w:rsidRDefault="00571109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8EC1" w14:textId="77777777" w:rsidR="00571109" w:rsidRDefault="0057110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D54D" w14:textId="77777777" w:rsidR="00571109" w:rsidRDefault="00571109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F3414"/>
    <w:multiLevelType w:val="hybridMultilevel"/>
    <w:tmpl w:val="64E4E9C0"/>
    <w:lvl w:ilvl="0" w:tplc="E69C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D1AAA"/>
    <w:multiLevelType w:val="hybridMultilevel"/>
    <w:tmpl w:val="0FD80FB2"/>
    <w:lvl w:ilvl="0" w:tplc="7B329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15E59"/>
    <w:multiLevelType w:val="hybridMultilevel"/>
    <w:tmpl w:val="6BA05C30"/>
    <w:lvl w:ilvl="0" w:tplc="75F0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0"/>
  </w:num>
  <w:num w:numId="13">
    <w:abstractNumId w:val="29"/>
  </w:num>
  <w:num w:numId="14">
    <w:abstractNumId w:val="18"/>
  </w:num>
  <w:num w:numId="15">
    <w:abstractNumId w:val="14"/>
  </w:num>
  <w:num w:numId="16">
    <w:abstractNumId w:val="19"/>
  </w:num>
  <w:num w:numId="17">
    <w:abstractNumId w:val="25"/>
  </w:num>
  <w:num w:numId="18">
    <w:abstractNumId w:val="24"/>
  </w:num>
  <w:num w:numId="19">
    <w:abstractNumId w:val="11"/>
  </w:num>
  <w:num w:numId="20">
    <w:abstractNumId w:val="12"/>
  </w:num>
  <w:num w:numId="21">
    <w:abstractNumId w:val="21"/>
  </w:num>
  <w:num w:numId="22">
    <w:abstractNumId w:val="15"/>
  </w:num>
  <w:num w:numId="23">
    <w:abstractNumId w:val="13"/>
  </w:num>
  <w:num w:numId="24">
    <w:abstractNumId w:val="10"/>
  </w:num>
  <w:num w:numId="25">
    <w:abstractNumId w:val="22"/>
  </w:num>
  <w:num w:numId="26">
    <w:abstractNumId w:val="23"/>
  </w:num>
  <w:num w:numId="27">
    <w:abstractNumId w:val="28"/>
  </w:num>
  <w:num w:numId="28">
    <w:abstractNumId w:val="31"/>
  </w:num>
  <w:num w:numId="29">
    <w:abstractNumId w:val="16"/>
  </w:num>
  <w:num w:numId="30">
    <w:abstractNumId w:val="26"/>
  </w:num>
  <w:num w:numId="31">
    <w:abstractNumId w:val="17"/>
  </w:num>
  <w:num w:numId="32">
    <w:abstractNumId w:val="2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128AC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04E76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CE614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692ECE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9</TotalTime>
  <Pages>2</Pages>
  <Words>143</Words>
  <Characters>857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 海妤</cp:lastModifiedBy>
  <cp:revision>3</cp:revision>
  <cp:lastPrinted>2018-04-15T17:50:00Z</cp:lastPrinted>
  <dcterms:created xsi:type="dcterms:W3CDTF">2021-11-12T07:39:00Z</dcterms:created>
  <dcterms:modified xsi:type="dcterms:W3CDTF">2021-11-12T07:57:00Z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