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1AAA40E2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3376DC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215"/>
        <w:gridCol w:w="3139"/>
        <w:gridCol w:w="2870"/>
      </w:tblGrid>
      <w:tr w:rsidR="003376DC" w:rsidRPr="000547C0" w14:paraId="771239B5" w14:textId="71701518" w:rsidTr="003376DC">
        <w:tc>
          <w:tcPr>
            <w:tcW w:w="4215" w:type="dxa"/>
          </w:tcPr>
          <w:p w14:paraId="44DD3F9B" w14:textId="77777777" w:rsidR="003376DC" w:rsidRDefault="003376DC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3376DC" w:rsidRPr="00E25782" w:rsidRDefault="003376DC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3139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651CC453ED9D4741921E5261858486DD"/>
              </w:placeholder>
              <w:temporary/>
              <w:showingPlcHdr/>
              <w15:appearance w15:val="hidden"/>
            </w:sdtPr>
            <w:sdtContent>
              <w:p w14:paraId="6A2C30AE" w14:textId="77777777" w:rsidR="003376DC" w:rsidRPr="000547C0" w:rsidRDefault="003376DC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767984874E1B48F28C21A59D779320B8"/>
              </w:placeholder>
              <w:temporary/>
              <w:showingPlcHdr/>
              <w15:appearance w15:val="hidden"/>
            </w:sdtPr>
            <w:sdtContent>
              <w:p w14:paraId="3C5464D8" w14:textId="77777777" w:rsidR="003376DC" w:rsidRPr="000547C0" w:rsidRDefault="003376DC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835DFF0E322A45D2ABD45B55F9E6DF8A"/>
              </w:placeholder>
              <w:temporary/>
              <w:showingPlcHdr/>
              <w15:appearance w15:val="hidden"/>
            </w:sdtPr>
            <w:sdtContent>
              <w:p w14:paraId="0CAD7FF3" w14:textId="77777777" w:rsidR="003376DC" w:rsidRPr="000547C0" w:rsidRDefault="003376DC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  <w:tc>
          <w:tcPr>
            <w:tcW w:w="2870" w:type="dxa"/>
          </w:tcPr>
          <w:p w14:paraId="652DA695" w14:textId="77777777" w:rsidR="003376DC" w:rsidRDefault="003376DC" w:rsidP="003376DC">
            <w:pPr>
              <w:pStyle w:val="3"/>
              <w:ind w:right="764"/>
              <w:jc w:val="left"/>
              <w:rPr>
                <w:rFonts w:asciiTheme="minorHAnsi" w:eastAsia="黑体" w:hAnsiTheme="minorHAnsi" w:cstheme="minorHAnsi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lang w:eastAsia="zh-CN"/>
              </w:rPr>
              <w:t>:</w:t>
            </w:r>
            <w:r>
              <w:rPr>
                <w:rFonts w:asciiTheme="minorHAnsi" w:eastAsia="黑体" w:hAnsiTheme="minorHAnsi" w:cstheme="minorHAnsi"/>
                <w:lang w:eastAsia="zh-CN"/>
              </w:rPr>
              <w:t xml:space="preserve"> 18</w:t>
            </w:r>
            <w:r w:rsidRPr="003376DC">
              <w:rPr>
                <w:rFonts w:asciiTheme="minorHAnsi" w:eastAsia="黑体" w:hAnsiTheme="minorHAnsi" w:cstheme="minorHAnsi"/>
                <w:vertAlign w:val="superscript"/>
                <w:lang w:eastAsia="zh-CN"/>
              </w:rPr>
              <w:t>th</w:t>
            </w:r>
            <w:r>
              <w:rPr>
                <w:rFonts w:asciiTheme="minorHAnsi" w:eastAsia="黑体" w:hAnsiTheme="minorHAnsi" w:cstheme="minorHAnsi"/>
                <w:lang w:eastAsia="zh-CN"/>
              </w:rPr>
              <w:t xml:space="preserve"> October 2021</w:t>
            </w:r>
          </w:p>
          <w:p w14:paraId="46A32E36" w14:textId="77777777" w:rsidR="003376DC" w:rsidRDefault="003376DC" w:rsidP="003376DC">
            <w:pPr>
              <w:pStyle w:val="3"/>
              <w:ind w:right="764"/>
              <w:jc w:val="left"/>
              <w:rPr>
                <w:rFonts w:asciiTheme="minorHAnsi" w:eastAsia="黑体" w:hAnsiTheme="minorHAnsi" w:cstheme="minorHAnsi"/>
                <w:lang w:eastAsia="zh-CN"/>
              </w:rPr>
            </w:pPr>
            <w:proofErr w:type="gramStart"/>
            <w:r>
              <w:rPr>
                <w:rFonts w:asciiTheme="minorHAnsi" w:eastAsia="黑体" w:hAnsiTheme="minorHAnsi" w:cstheme="minorHAnsi" w:hint="eastAsia"/>
                <w:lang w:eastAsia="zh-CN"/>
              </w:rPr>
              <w:t>:</w:t>
            </w:r>
            <w:r>
              <w:rPr>
                <w:rFonts w:asciiTheme="minorHAnsi" w:eastAsia="黑体" w:hAnsiTheme="minorHAnsi" w:cstheme="minorHAnsi"/>
                <w:lang w:eastAsia="zh-CN"/>
              </w:rPr>
              <w:t>9:00</w:t>
            </w:r>
            <w:proofErr w:type="gramEnd"/>
            <w:r>
              <w:rPr>
                <w:rFonts w:asciiTheme="minorHAnsi" w:eastAsia="黑体" w:hAnsiTheme="minorHAnsi" w:cstheme="minorHAnsi"/>
                <w:lang w:eastAsia="zh-CN"/>
              </w:rPr>
              <w:t>am</w:t>
            </w:r>
          </w:p>
          <w:p w14:paraId="73E62AC8" w14:textId="76C509C4" w:rsidR="003376DC" w:rsidRPr="003376DC" w:rsidRDefault="003376DC" w:rsidP="003376DC">
            <w:pPr>
              <w:pStyle w:val="3"/>
              <w:ind w:right="764"/>
              <w:jc w:val="left"/>
              <w:rPr>
                <w:rFonts w:asciiTheme="minorHAnsi" w:eastAsia="黑体" w:hAnsiTheme="minorHAnsi" w:cstheme="minorHAnsi" w:hint="eastAsia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lang w:eastAsia="zh-CN"/>
              </w:rPr>
              <w:t>:</w:t>
            </w:r>
            <w:r>
              <w:rPr>
                <w:rFonts w:asciiTheme="minorHAnsi" w:eastAsia="黑体" w:hAnsiTheme="minorHAnsi" w:cstheme="minorHAnsi"/>
                <w:lang w:eastAsia="zh-CN"/>
              </w:rPr>
              <w:t>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843"/>
        <w:gridCol w:w="3468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51F2394" w:rsidR="00B777C6" w:rsidRPr="003376DC" w:rsidRDefault="003376DC" w:rsidP="00B777C6">
            <w:pPr>
              <w:jc w:val="center"/>
              <w:rPr>
                <w:rFonts w:eastAsia="黑体" w:cstheme="minorHAnsi" w:hint="eastAsia"/>
                <w:color w:val="1F497D" w:themeColor="text2"/>
                <w:lang w:eastAsia="zh-CN"/>
              </w:rPr>
            </w:pPr>
            <w:r>
              <w:rPr>
                <w:rFonts w:eastAsia="黑体" w:cstheme="minorHAnsi"/>
                <w:color w:val="1F497D" w:themeColor="text2"/>
                <w:lang w:eastAsia="zh-CN"/>
              </w:rPr>
              <w:t xml:space="preserve">  </w:t>
            </w:r>
            <w:r>
              <w:rPr>
                <w:rFonts w:eastAsia="黑体" w:cstheme="minorHAnsi" w:hint="eastAsia"/>
                <w:color w:val="1F497D" w:themeColor="text2"/>
                <w:lang w:eastAsia="zh-CN"/>
              </w:rPr>
              <w:t xml:space="preserve"> </w:t>
            </w:r>
          </w:p>
        </w:tc>
      </w:tr>
      <w:tr w:rsidR="002B2D13" w:rsidRPr="000547C0" w14:paraId="6F711279" w14:textId="77777777" w:rsidTr="003376DC">
        <w:tc>
          <w:tcPr>
            <w:tcW w:w="1843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468" w:type="dxa"/>
            <w:tcMar>
              <w:top w:w="144" w:type="dxa"/>
            </w:tcMar>
          </w:tcPr>
          <w:p w14:paraId="641BFFAF" w14:textId="5663A95B" w:rsidR="002B2D13" w:rsidRPr="003376DC" w:rsidRDefault="003376DC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ora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5234F70F" w:rsidR="002B2D13" w:rsidRPr="003376DC" w:rsidRDefault="003376DC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G</w:t>
            </w:r>
            <w:r>
              <w:rPr>
                <w:rFonts w:eastAsia="黑体" w:cstheme="minorHAnsi"/>
                <w:lang w:eastAsia="zh-CN"/>
              </w:rPr>
              <w:t>roup29</w:t>
            </w:r>
          </w:p>
        </w:tc>
      </w:tr>
      <w:tr w:rsidR="002B2D13" w:rsidRPr="000547C0" w14:paraId="0EA66E5E" w14:textId="77777777" w:rsidTr="003376DC">
        <w:tc>
          <w:tcPr>
            <w:tcW w:w="1843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468" w:type="dxa"/>
          </w:tcPr>
          <w:p w14:paraId="7A298D8A" w14:textId="231BC7A4" w:rsidR="002B2D13" w:rsidRPr="000547C0" w:rsidRDefault="003376D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  <w:tc>
          <w:tcPr>
            <w:tcW w:w="1779" w:type="dxa"/>
          </w:tcPr>
          <w:p w14:paraId="2727D4AE" w14:textId="77777777" w:rsidR="002B2D13" w:rsidRPr="000547C0" w:rsidRDefault="00B65329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B842963" w:rsidR="002B2D13" w:rsidRPr="000547C0" w:rsidRDefault="003376D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</w:tr>
      <w:tr w:rsidR="00212D56" w:rsidRPr="000547C0" w14:paraId="509CD466" w14:textId="77777777" w:rsidTr="003376DC">
        <w:tc>
          <w:tcPr>
            <w:tcW w:w="1843" w:type="dxa"/>
          </w:tcPr>
          <w:p w14:paraId="4B289DF6" w14:textId="09EF14CA" w:rsidR="00212D56" w:rsidRPr="000547C0" w:rsidRDefault="00B6532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565" w:type="dxa"/>
            <w:gridSpan w:val="3"/>
          </w:tcPr>
          <w:p w14:paraId="240AE26A" w14:textId="719F03DA" w:rsidR="00212D56" w:rsidRPr="003376DC" w:rsidRDefault="003376DC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hole&amp;Flames</w:t>
            </w:r>
            <w:proofErr w:type="spellEnd"/>
          </w:p>
        </w:tc>
      </w:tr>
      <w:tr w:rsidR="00212D56" w:rsidRPr="000547C0" w14:paraId="68376BDD" w14:textId="77777777" w:rsidTr="003376DC">
        <w:tc>
          <w:tcPr>
            <w:tcW w:w="1843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565" w:type="dxa"/>
            <w:gridSpan w:val="3"/>
          </w:tcPr>
          <w:p w14:paraId="7A63F83E" w14:textId="78F514EC" w:rsidR="00212D56" w:rsidRPr="003376DC" w:rsidRDefault="003376DC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one</w:t>
            </w:r>
          </w:p>
        </w:tc>
      </w:tr>
      <w:tr w:rsidR="00212D56" w:rsidRPr="000547C0" w14:paraId="14D58E6E" w14:textId="77777777" w:rsidTr="003376DC">
        <w:trPr>
          <w:trHeight w:val="430"/>
        </w:trPr>
        <w:tc>
          <w:tcPr>
            <w:tcW w:w="1843" w:type="dxa"/>
          </w:tcPr>
          <w:p w14:paraId="742BFBA8" w14:textId="0D5B8AE9" w:rsidR="00212D56" w:rsidRPr="000547C0" w:rsidRDefault="00B6532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565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3376DC">
        <w:trPr>
          <w:trHeight w:val="430"/>
        </w:trPr>
        <w:tc>
          <w:tcPr>
            <w:tcW w:w="1843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565" w:type="dxa"/>
            <w:gridSpan w:val="3"/>
          </w:tcPr>
          <w:p w14:paraId="2BAE4B28" w14:textId="77777777" w:rsidR="000547C0" w:rsidRDefault="003376DC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Planning&amp;Scheduling</w:t>
            </w:r>
            <w:proofErr w:type="spellEnd"/>
          </w:p>
          <w:p w14:paraId="2EDE499F" w14:textId="326C5DD2" w:rsidR="003376DC" w:rsidRPr="000547C0" w:rsidRDefault="003376DC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ocumentation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2B6A1470" w:rsidR="002B2D13" w:rsidRPr="000547C0" w:rsidRDefault="003376D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Planning&amp;Scheduliing</w:t>
            </w:r>
            <w:proofErr w:type="spellEnd"/>
          </w:p>
        </w:tc>
        <w:tc>
          <w:tcPr>
            <w:tcW w:w="1324" w:type="dxa"/>
          </w:tcPr>
          <w:p w14:paraId="0938B73C" w14:textId="77777777" w:rsidR="002B2D13" w:rsidRPr="000547C0" w:rsidRDefault="00B65329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96666E0" w:rsidR="002B2D13" w:rsidRPr="000547C0" w:rsidRDefault="003376DC">
            <w:pPr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</w:tr>
    </w:tbl>
    <w:p w14:paraId="674793E3" w14:textId="77777777" w:rsidR="002B2D13" w:rsidRPr="000547C0" w:rsidRDefault="00B65329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1F8807E4" w:rsidR="002B2D13" w:rsidRPr="000547C0" w:rsidRDefault="006803B4">
      <w:pPr>
        <w:rPr>
          <w:rFonts w:cstheme="minorHAnsi"/>
        </w:rPr>
      </w:pPr>
      <w:bookmarkStart w:id="2" w:name="_Hlk87619917"/>
      <w:r>
        <w:rPr>
          <w:rFonts w:cstheme="minorHAnsi"/>
        </w:rPr>
        <w:t xml:space="preserve">We talked about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and how to use it.</w:t>
      </w:r>
      <w:r w:rsidRPr="006803B4">
        <w:t xml:space="preserve"> </w:t>
      </w:r>
      <w:r>
        <w:t xml:space="preserve">We </w:t>
      </w:r>
      <w:r w:rsidRPr="006803B4">
        <w:rPr>
          <w:rFonts w:cstheme="minorHAnsi"/>
        </w:rPr>
        <w:t>will be able to describe and apply agile methods and will have the opportunity to better understand best fit methods for real-life scenarios.</w:t>
      </w:r>
    </w:p>
    <w:bookmarkEnd w:id="2"/>
    <w:p w14:paraId="109ADBA9" w14:textId="77777777" w:rsidR="002B2D13" w:rsidRPr="000547C0" w:rsidRDefault="00B65329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A3189EE" w:rsidR="002B2D13" w:rsidRPr="000547C0" w:rsidRDefault="006803B4">
      <w:pPr>
        <w:rPr>
          <w:rFonts w:cstheme="minorHAnsi"/>
        </w:rPr>
      </w:pPr>
      <w:r w:rsidRPr="006803B4">
        <w:rPr>
          <w:rFonts w:cstheme="minorHAnsi"/>
        </w:rPr>
        <w:t>we explore the most popular techniques used for planning, estimation, and scheduling. We also build and manage resources using effective scheduling techniques.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5F389CE8" w14:textId="77777777" w:rsidR="002B2D13" w:rsidRPr="000547C0" w:rsidRDefault="00B65329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14:paraId="19E8574F" w14:textId="77777777" w:rsidR="002B2D13" w:rsidRPr="000547C0" w:rsidRDefault="00B65329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14:paraId="016A422D" w14:textId="77777777" w:rsidR="002B2D13" w:rsidRPr="000547C0" w:rsidRDefault="00B65329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595132FD" w:rsidR="002B2D13" w:rsidRPr="000547C0" w:rsidRDefault="006803B4" w:rsidP="00D60069">
            <w:pPr>
              <w:pStyle w:val="a"/>
              <w:spacing w:after="80"/>
              <w:rPr>
                <w:rFonts w:cstheme="minorHAnsi"/>
              </w:rPr>
            </w:pPr>
            <w:r w:rsidRPr="006803B4">
              <w:rPr>
                <w:rFonts w:cstheme="minorHAnsi"/>
              </w:rPr>
              <w:t>Identify the most popular planning, estimation, and scheduling techniques practiced in the IT industry.</w:t>
            </w:r>
          </w:p>
        </w:tc>
        <w:tc>
          <w:tcPr>
            <w:tcW w:w="3060" w:type="dxa"/>
          </w:tcPr>
          <w:p w14:paraId="06BF676B" w14:textId="52CF85E2" w:rsidR="003376DC" w:rsidRPr="003376DC" w:rsidRDefault="003376DC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ora</w:t>
            </w:r>
          </w:p>
        </w:tc>
        <w:tc>
          <w:tcPr>
            <w:tcW w:w="1854" w:type="dxa"/>
          </w:tcPr>
          <w:p w14:paraId="77EF2373" w14:textId="1D3A4AC6" w:rsidR="002B2D13" w:rsidRPr="000547C0" w:rsidRDefault="003376DC" w:rsidP="00D60069">
            <w:pPr>
              <w:spacing w:after="80"/>
              <w:rPr>
                <w:rFonts w:cstheme="minorHAnsi"/>
              </w:rPr>
            </w:pPr>
            <w:r w:rsidRPr="003376DC">
              <w:rPr>
                <w:rFonts w:cstheme="minorHAnsi"/>
              </w:rPr>
              <w:t>18th October 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D4C2300" w:rsidR="002B2D13" w:rsidRPr="000547C0" w:rsidRDefault="006803B4" w:rsidP="00D60069">
            <w:pPr>
              <w:pStyle w:val="a"/>
              <w:spacing w:after="80"/>
              <w:rPr>
                <w:rFonts w:cstheme="minorHAnsi"/>
              </w:rPr>
            </w:pPr>
            <w:r w:rsidRPr="006803B4">
              <w:rPr>
                <w:rFonts w:cstheme="minorHAnsi"/>
              </w:rPr>
              <w:t>Explain how planning, estimation, and scheduling work.</w:t>
            </w:r>
          </w:p>
        </w:tc>
        <w:tc>
          <w:tcPr>
            <w:tcW w:w="3060" w:type="dxa"/>
          </w:tcPr>
          <w:p w14:paraId="7376FD88" w14:textId="71ADCF48" w:rsidR="002B2D13" w:rsidRPr="003376DC" w:rsidRDefault="003376DC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assie</w:t>
            </w:r>
          </w:p>
        </w:tc>
        <w:tc>
          <w:tcPr>
            <w:tcW w:w="1854" w:type="dxa"/>
          </w:tcPr>
          <w:p w14:paraId="36E951F4" w14:textId="062FB5B4" w:rsidR="002B2D13" w:rsidRPr="000547C0" w:rsidRDefault="003376DC" w:rsidP="00D60069">
            <w:pPr>
              <w:spacing w:after="80"/>
              <w:rPr>
                <w:rFonts w:cstheme="minorHAnsi"/>
              </w:rPr>
            </w:pPr>
            <w:r w:rsidRPr="003376DC">
              <w:rPr>
                <w:rFonts w:cstheme="minorHAnsi"/>
              </w:rPr>
              <w:t>18th October 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CA5B3C8" w:rsidR="002B2D13" w:rsidRPr="000547C0" w:rsidRDefault="006803B4" w:rsidP="00D60069">
            <w:pPr>
              <w:pStyle w:val="a"/>
              <w:spacing w:after="80"/>
              <w:rPr>
                <w:rFonts w:cstheme="minorHAnsi"/>
              </w:rPr>
            </w:pPr>
            <w:r w:rsidRPr="006803B4">
              <w:rPr>
                <w:rFonts w:cstheme="minorHAnsi"/>
              </w:rPr>
              <w:t>Use network diagrams and the Critical Path Method (CPM) to calculate task and project completion times.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370584DD" w:rsidR="002B2D13" w:rsidRPr="003376DC" w:rsidRDefault="003376DC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hole&amp;Flames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202DBE6C" w14:textId="0725906E" w:rsidR="002B2D13" w:rsidRPr="000547C0" w:rsidRDefault="003376DC" w:rsidP="00D60069">
            <w:pPr>
              <w:spacing w:after="80"/>
              <w:rPr>
                <w:rFonts w:cstheme="minorHAnsi"/>
              </w:rPr>
            </w:pPr>
            <w:r w:rsidRPr="003376DC">
              <w:rPr>
                <w:rFonts w:cstheme="minorHAnsi"/>
              </w:rPr>
              <w:t>18th October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74268E9C" w:rsidR="00D62E01" w:rsidRPr="000547C0" w:rsidRDefault="003376DC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1324" w:type="dxa"/>
          </w:tcPr>
          <w:p w14:paraId="4091F5A5" w14:textId="77777777" w:rsidR="00D62E01" w:rsidRPr="000547C0" w:rsidRDefault="00B65329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6B95BE8" w:rsidR="00D62E01" w:rsidRPr="000547C0" w:rsidRDefault="003376DC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Zora</w:t>
            </w:r>
          </w:p>
        </w:tc>
      </w:tr>
    </w:tbl>
    <w:p w14:paraId="678F69FE" w14:textId="77777777" w:rsidR="00D62E01" w:rsidRPr="000547C0" w:rsidRDefault="00B6532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7211C1BC" w:rsidR="00D62E01" w:rsidRPr="000547C0" w:rsidRDefault="006803B4" w:rsidP="006803B4">
      <w:pPr>
        <w:ind w:left="190" w:hangingChars="100" w:hanging="190"/>
        <w:rPr>
          <w:rFonts w:cstheme="minorHAnsi"/>
        </w:rPr>
      </w:pPr>
      <w:r w:rsidRPr="006803B4">
        <w:rPr>
          <w:rFonts w:cstheme="minorHAnsi"/>
        </w:rPr>
        <w:t>W</w:t>
      </w:r>
      <w:r w:rsidRPr="006803B4">
        <w:rPr>
          <w:rFonts w:cstheme="minorHAnsi"/>
        </w:rPr>
        <w:t>e</w:t>
      </w:r>
      <w:r>
        <w:rPr>
          <w:rFonts w:cstheme="minorHAnsi"/>
        </w:rPr>
        <w:t xml:space="preserve"> </w:t>
      </w:r>
      <w:r w:rsidRPr="006803B4">
        <w:rPr>
          <w:rFonts w:cstheme="minorHAnsi"/>
        </w:rPr>
        <w:t>explain the importance of professional documentation and best practice methods for software development projects.</w:t>
      </w:r>
      <w:r>
        <w:t xml:space="preserve"> We </w:t>
      </w:r>
      <w:r w:rsidRPr="006803B4">
        <w:rPr>
          <w:rFonts w:cstheme="minorHAnsi"/>
        </w:rPr>
        <w:t>will be able to describe and apply best practices for project documentation.</w:t>
      </w:r>
    </w:p>
    <w:p w14:paraId="1804FCAD" w14:textId="77777777" w:rsidR="00D62E01" w:rsidRPr="000547C0" w:rsidRDefault="00B6532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01FEF1E" w:rsidR="00D62E01" w:rsidRPr="006803B4" w:rsidRDefault="006803B4" w:rsidP="00D62E01">
      <w:pPr>
        <w:rPr>
          <w:rFonts w:eastAsia="黑体" w:cstheme="minorHAnsi" w:hint="eastAsia"/>
          <w:lang w:eastAsia="zh-CN"/>
        </w:rPr>
      </w:pPr>
      <w:r>
        <w:rPr>
          <w:rFonts w:eastAsia="黑体" w:cstheme="minorHAnsi" w:hint="eastAsia"/>
          <w:lang w:eastAsia="zh-CN"/>
        </w:rPr>
        <w:t>W</w:t>
      </w:r>
      <w:r>
        <w:rPr>
          <w:rFonts w:eastAsia="黑体" w:cstheme="minorHAnsi"/>
          <w:lang w:eastAsia="zh-CN"/>
        </w:rPr>
        <w:t xml:space="preserve">e know more about </w:t>
      </w:r>
      <w:proofErr w:type="spellStart"/>
      <w:r>
        <w:rPr>
          <w:rFonts w:eastAsia="黑体" w:cstheme="minorHAnsi"/>
          <w:lang w:eastAsia="zh-CN"/>
        </w:rPr>
        <w:t>github</w:t>
      </w:r>
      <w:proofErr w:type="spellEnd"/>
      <w:r>
        <w:rPr>
          <w:rFonts w:eastAsia="黑体" w:cstheme="minorHAnsi"/>
          <w:lang w:eastAsia="zh-CN"/>
        </w:rPr>
        <w:t xml:space="preserve">, and push new changes. In the </w:t>
      </w:r>
      <w:proofErr w:type="spellStart"/>
      <w:r>
        <w:rPr>
          <w:rFonts w:eastAsia="黑体" w:cstheme="minorHAnsi"/>
          <w:lang w:eastAsia="zh-CN"/>
        </w:rPr>
        <w:t>github</w:t>
      </w:r>
      <w:proofErr w:type="spellEnd"/>
      <w:r>
        <w:rPr>
          <w:rFonts w:eastAsia="黑体" w:cstheme="minorHAnsi"/>
          <w:lang w:eastAsia="zh-CN"/>
        </w:rPr>
        <w:t xml:space="preserve">, we set </w:t>
      </w:r>
      <w:proofErr w:type="spellStart"/>
      <w:r>
        <w:rPr>
          <w:rFonts w:eastAsia="黑体" w:cstheme="minorHAnsi"/>
          <w:lang w:eastAsia="zh-CN"/>
        </w:rPr>
        <w:t>reprository</w:t>
      </w:r>
      <w:proofErr w:type="spellEnd"/>
      <w:r w:rsidR="00B65329">
        <w:rPr>
          <w:rFonts w:eastAsia="黑体" w:cstheme="minorHAnsi"/>
          <w:lang w:eastAsia="zh-CN"/>
        </w:rPr>
        <w:t xml:space="preserve"> and add more new things.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B6532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B6532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B6532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0A6A0823" w:rsidR="00D60069" w:rsidRPr="000547C0" w:rsidRDefault="00B65329" w:rsidP="00284200">
            <w:pPr>
              <w:pStyle w:val="a"/>
              <w:spacing w:after="80"/>
              <w:rPr>
                <w:rFonts w:cstheme="minorHAnsi"/>
              </w:rPr>
            </w:pPr>
            <w:r w:rsidRPr="00B65329">
              <w:rPr>
                <w:rFonts w:cstheme="minorHAnsi"/>
              </w:rPr>
              <w:t>Identify the main purpose of project documentation.</w:t>
            </w:r>
          </w:p>
        </w:tc>
        <w:tc>
          <w:tcPr>
            <w:tcW w:w="3060" w:type="dxa"/>
          </w:tcPr>
          <w:p w14:paraId="5D1FAAC7" w14:textId="0D74EF89" w:rsidR="00D60069" w:rsidRPr="003376DC" w:rsidRDefault="003376DC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assie</w:t>
            </w:r>
          </w:p>
        </w:tc>
        <w:tc>
          <w:tcPr>
            <w:tcW w:w="1854" w:type="dxa"/>
          </w:tcPr>
          <w:p w14:paraId="22E77F38" w14:textId="759164B3" w:rsidR="00D60069" w:rsidRPr="003376DC" w:rsidRDefault="003376DC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5</w:t>
            </w:r>
            <w:r w:rsidRPr="003376DC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October 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F7D56BB" w:rsidR="00D60069" w:rsidRPr="000547C0" w:rsidRDefault="00B65329" w:rsidP="00284200">
            <w:pPr>
              <w:pStyle w:val="a"/>
              <w:spacing w:after="80"/>
              <w:rPr>
                <w:rFonts w:cstheme="minorHAnsi"/>
              </w:rPr>
            </w:pPr>
            <w:r w:rsidRPr="00B65329">
              <w:rPr>
                <w:rFonts w:cstheme="minorHAnsi"/>
              </w:rPr>
              <w:t>Explain documentation quality focus.</w:t>
            </w:r>
          </w:p>
        </w:tc>
        <w:tc>
          <w:tcPr>
            <w:tcW w:w="3060" w:type="dxa"/>
          </w:tcPr>
          <w:p w14:paraId="20BA607F" w14:textId="0A0B4231" w:rsidR="00D60069" w:rsidRPr="003376DC" w:rsidRDefault="003376DC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ora</w:t>
            </w:r>
          </w:p>
        </w:tc>
        <w:tc>
          <w:tcPr>
            <w:tcW w:w="1854" w:type="dxa"/>
          </w:tcPr>
          <w:p w14:paraId="2914B697" w14:textId="3001CBE1" w:rsidR="00D60069" w:rsidRPr="000547C0" w:rsidRDefault="003376DC" w:rsidP="00284200">
            <w:pPr>
              <w:spacing w:after="80"/>
              <w:rPr>
                <w:rFonts w:cstheme="minorHAnsi"/>
              </w:rPr>
            </w:pPr>
            <w:r w:rsidRPr="003376DC">
              <w:rPr>
                <w:rFonts w:cstheme="minorHAnsi"/>
              </w:rPr>
              <w:t>25th October 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111002D8" w:rsidR="00D60069" w:rsidRPr="000547C0" w:rsidRDefault="00B65329" w:rsidP="00284200">
            <w:pPr>
              <w:pStyle w:val="a"/>
              <w:spacing w:after="80"/>
              <w:rPr>
                <w:rFonts w:cstheme="minorHAnsi"/>
              </w:rPr>
            </w:pPr>
            <w:r w:rsidRPr="00B65329">
              <w:rPr>
                <w:rFonts w:cstheme="minorHAnsi"/>
              </w:rPr>
              <w:t>Use source code comments.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BECE79B" w:rsidR="00D60069" w:rsidRPr="003376DC" w:rsidRDefault="003376DC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hole&amp;Flames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411261B6" w14:textId="0041FECD" w:rsidR="00D60069" w:rsidRPr="000547C0" w:rsidRDefault="003376DC" w:rsidP="00284200">
            <w:pPr>
              <w:spacing w:after="80"/>
              <w:rPr>
                <w:rFonts w:cstheme="minorHAnsi"/>
              </w:rPr>
            </w:pPr>
            <w:r w:rsidRPr="003376DC">
              <w:rPr>
                <w:rFonts w:cstheme="minorHAnsi"/>
              </w:rPr>
              <w:t>25th October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7777777" w:rsidR="00D62E01" w:rsidRPr="000547C0" w:rsidRDefault="00B65329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D75167" w14:textId="77777777" w:rsidR="00D62E01" w:rsidRPr="000547C0" w:rsidRDefault="00B65329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B65329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B6532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/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B6532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EndPr/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B6532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B6532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B6532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B65329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B6532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B6532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B65329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B6532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B6532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B65329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B6532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B6532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B65329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B65329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EF32" w14:textId="77777777" w:rsidR="00C1744B" w:rsidRDefault="00C1744B">
      <w:pPr>
        <w:spacing w:before="0" w:after="0"/>
      </w:pPr>
      <w:r>
        <w:separator/>
      </w:r>
    </w:p>
  </w:endnote>
  <w:endnote w:type="continuationSeparator" w:id="0">
    <w:p w14:paraId="2F190730" w14:textId="77777777" w:rsidR="00C1744B" w:rsidRDefault="00C174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8039" w14:textId="77777777" w:rsidR="00C1744B" w:rsidRDefault="00C1744B">
      <w:pPr>
        <w:spacing w:before="0" w:after="0"/>
      </w:pPr>
      <w:r>
        <w:separator/>
      </w:r>
    </w:p>
  </w:footnote>
  <w:footnote w:type="continuationSeparator" w:id="0">
    <w:p w14:paraId="17B536C7" w14:textId="77777777" w:rsidR="00C1744B" w:rsidRDefault="00C174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376DC"/>
    <w:rsid w:val="0034721D"/>
    <w:rsid w:val="003D5BF7"/>
    <w:rsid w:val="003D5D47"/>
    <w:rsid w:val="003F257D"/>
    <w:rsid w:val="004F7189"/>
    <w:rsid w:val="005A7328"/>
    <w:rsid w:val="006344A8"/>
    <w:rsid w:val="006803B4"/>
    <w:rsid w:val="006C2459"/>
    <w:rsid w:val="006F5CF4"/>
    <w:rsid w:val="00734EEC"/>
    <w:rsid w:val="007F04FA"/>
    <w:rsid w:val="00B65329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  <w:docPart>
      <w:docPartPr>
        <w:name w:val="651CC453ED9D4741921E5261858486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5832F2-2153-40BD-A654-9A722422CC45}"/>
      </w:docPartPr>
      <w:docPartBody>
        <w:p w:rsidR="00000000" w:rsidRDefault="00A132CE" w:rsidP="00A132CE">
          <w:pPr>
            <w:pStyle w:val="651CC453ED9D4741921E5261858486DD"/>
          </w:pPr>
          <w:r>
            <w:t>Date</w:t>
          </w:r>
        </w:p>
      </w:docPartBody>
    </w:docPart>
    <w:docPart>
      <w:docPartPr>
        <w:name w:val="767984874E1B48F28C21A59D77932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677F9B-5B37-4ADE-AC2B-E9D824DEE151}"/>
      </w:docPartPr>
      <w:docPartBody>
        <w:p w:rsidR="00000000" w:rsidRDefault="00A132CE" w:rsidP="00A132CE">
          <w:pPr>
            <w:pStyle w:val="767984874E1B48F28C21A59D779320B8"/>
          </w:pPr>
          <w:r>
            <w:t>Time</w:t>
          </w:r>
        </w:p>
      </w:docPartBody>
    </w:docPart>
    <w:docPart>
      <w:docPartPr>
        <w:name w:val="835DFF0E322A45D2ABD45B55F9E6DF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94A5CB-1E45-4CEB-A363-7C75E95F7944}"/>
      </w:docPartPr>
      <w:docPartBody>
        <w:p w:rsidR="00000000" w:rsidRDefault="00A132CE" w:rsidP="00A132CE">
          <w:pPr>
            <w:pStyle w:val="835DFF0E322A45D2ABD45B55F9E6DF8A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A132CE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651CC453ED9D4741921E5261858486DD">
    <w:name w:val="651CC453ED9D4741921E5261858486DD"/>
    <w:rsid w:val="00A132CE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67984874E1B48F28C21A59D779320B8">
    <w:name w:val="767984874E1B48F28C21A59D779320B8"/>
    <w:rsid w:val="00A132CE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35DFF0E322A45D2ABD45B55F9E6DF8A">
    <w:name w:val="835DFF0E322A45D2ABD45B55F9E6DF8A"/>
    <w:rsid w:val="00A132CE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</TotalTime>
  <Pages>2</Pages>
  <Words>382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徐 海妤</cp:lastModifiedBy>
  <cp:revision>2</cp:revision>
  <dcterms:created xsi:type="dcterms:W3CDTF">2021-11-12T06:43:00Z</dcterms:created>
  <dcterms:modified xsi:type="dcterms:W3CDTF">2021-11-12T06:43:00Z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