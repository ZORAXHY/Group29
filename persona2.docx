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048D" w14:textId="02A87724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6F974FBD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a7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B01364" w:rsidRPr="001C2AEC" w14:paraId="4509DFDC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1ADB008C" w14:textId="2F0DAD7C" w:rsidR="001C2AEC" w:rsidRPr="001C2AEC" w:rsidRDefault="00B01364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85BCE9C" wp14:editId="4DB5E049">
                  <wp:extent cx="1638300" cy="1638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0AA23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3A7BF228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005C285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380447ED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1748203F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B01364" w:rsidRPr="001C2AEC" w14:paraId="364EE2D1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26DDE5F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D30C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3FD4B3D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D3CDE04" w14:textId="131E03CA" w:rsidR="00975A3D" w:rsidRPr="00B01364" w:rsidRDefault="00B01364" w:rsidP="00B01364">
            <w:pPr>
              <w:pStyle w:val="ad"/>
              <w:numPr>
                <w:ilvl w:val="0"/>
                <w:numId w:val="31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B01364">
              <w:rPr>
                <w:rFonts w:eastAsiaTheme="minorEastAsia"/>
                <w:color w:val="000000" w:themeColor="text1"/>
                <w:lang w:eastAsia="zh-CN"/>
              </w:rPr>
              <w:t>Balancing work and personal life</w:t>
            </w:r>
          </w:p>
          <w:p w14:paraId="71AFD83B" w14:textId="77777777" w:rsidR="00B01364" w:rsidRDefault="00B01364" w:rsidP="00B01364">
            <w:pPr>
              <w:pStyle w:val="ad"/>
              <w:numPr>
                <w:ilvl w:val="0"/>
                <w:numId w:val="31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F</w:t>
            </w:r>
            <w:r>
              <w:rPr>
                <w:rFonts w:eastAsiaTheme="minorEastAsia"/>
                <w:color w:val="000000" w:themeColor="text1"/>
                <w:lang w:eastAsia="zh-CN"/>
              </w:rPr>
              <w:t>inishing each task well.</w:t>
            </w:r>
          </w:p>
          <w:p w14:paraId="37D7AB7A" w14:textId="77777777" w:rsidR="00B01364" w:rsidRDefault="00B01364" w:rsidP="00B01364">
            <w:pPr>
              <w:pStyle w:val="ad"/>
              <w:numPr>
                <w:ilvl w:val="0"/>
                <w:numId w:val="31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S</w:t>
            </w:r>
            <w:r>
              <w:rPr>
                <w:rFonts w:eastAsiaTheme="minorEastAsia"/>
                <w:color w:val="000000" w:themeColor="text1"/>
                <w:lang w:eastAsia="zh-CN"/>
              </w:rPr>
              <w:t>etting up a studio of own</w:t>
            </w:r>
          </w:p>
          <w:p w14:paraId="5E03CA0B" w14:textId="3068506A" w:rsidR="001C24A2" w:rsidRPr="00B01364" w:rsidRDefault="001C24A2" w:rsidP="00B01364">
            <w:pPr>
              <w:pStyle w:val="ad"/>
              <w:numPr>
                <w:ilvl w:val="0"/>
                <w:numId w:val="31"/>
              </w:numPr>
              <w:rPr>
                <w:rFonts w:eastAsiaTheme="minorEastAsia" w:hint="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G</w:t>
            </w:r>
            <w:r>
              <w:rPr>
                <w:rFonts w:eastAsiaTheme="minorEastAsia"/>
                <w:color w:val="000000" w:themeColor="text1"/>
                <w:lang w:eastAsia="zh-CN"/>
              </w:rPr>
              <w:t>etting good master in the future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26AF5C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C460490" w14:textId="6529D975" w:rsidR="00975A3D" w:rsidRPr="00B01364" w:rsidRDefault="00B01364" w:rsidP="00B01364">
            <w:pPr>
              <w:pStyle w:val="ad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B01364">
              <w:rPr>
                <w:rFonts w:eastAsiaTheme="minorEastAsia"/>
                <w:color w:val="000000" w:themeColor="text1"/>
                <w:lang w:eastAsia="zh-CN"/>
              </w:rPr>
              <w:t>Evolving cyber security threats</w:t>
            </w:r>
          </w:p>
          <w:p w14:paraId="67BA5A7E" w14:textId="77777777" w:rsidR="00B01364" w:rsidRDefault="001C24A2" w:rsidP="00B01364">
            <w:pPr>
              <w:pStyle w:val="ad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T</w:t>
            </w:r>
            <w:r>
              <w:rPr>
                <w:rFonts w:eastAsiaTheme="minorEastAsia"/>
                <w:color w:val="000000" w:themeColor="text1"/>
                <w:lang w:eastAsia="zh-CN"/>
              </w:rPr>
              <w:t>echnological information is too fast</w:t>
            </w:r>
          </w:p>
          <w:p w14:paraId="6C633E03" w14:textId="22EC498A" w:rsidR="001C24A2" w:rsidRPr="00B01364" w:rsidRDefault="001C24A2" w:rsidP="00B01364">
            <w:pPr>
              <w:pStyle w:val="ad"/>
              <w:numPr>
                <w:ilvl w:val="0"/>
                <w:numId w:val="33"/>
              </w:numPr>
              <w:rPr>
                <w:rFonts w:eastAsiaTheme="minorEastAsia" w:hint="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F</w:t>
            </w:r>
            <w:r>
              <w:rPr>
                <w:rFonts w:eastAsiaTheme="minorEastAsia"/>
                <w:color w:val="000000" w:themeColor="text1"/>
                <w:lang w:eastAsia="zh-CN"/>
              </w:rPr>
              <w:t>acing digital transformation</w:t>
            </w:r>
          </w:p>
        </w:tc>
      </w:tr>
      <w:tr w:rsidR="00B01364" w:rsidRPr="001C2AEC" w14:paraId="5A8EE0C8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B602AC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356707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26241F2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2CAEF6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E5042E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822652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B01364" w:rsidRPr="001C2AEC" w14:paraId="39D509E7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3652363E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AF7BD5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D27A41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4D01A3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E8AB1D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B01364" w:rsidRPr="001C2AEC" w14:paraId="17CE6877" w14:textId="77777777" w:rsidTr="00B01364">
        <w:trPr>
          <w:trHeight w:val="463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3CE9AE5F" w14:textId="7D237C4E" w:rsidR="00975A3D" w:rsidRPr="00B01364" w:rsidRDefault="00B01364" w:rsidP="001C2AEC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Ce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 xml:space="preserve">dric is a IT </w:t>
            </w:r>
            <w:proofErr w:type="spellStart"/>
            <w:proofErr w:type="gramStart"/>
            <w:r>
              <w:rPr>
                <w:rFonts w:eastAsiaTheme="minorEastAsia"/>
                <w:b/>
                <w:color w:val="000000" w:themeColor="text1"/>
                <w:lang w:eastAsia="zh-CN"/>
              </w:rPr>
              <w:t>engineer.She</w:t>
            </w:r>
            <w:proofErr w:type="spellEnd"/>
            <w:proofErr w:type="gramEnd"/>
            <w:r>
              <w:rPr>
                <w:rFonts w:eastAsiaTheme="minorEastAsia"/>
                <w:b/>
                <w:color w:val="000000" w:themeColor="text1"/>
                <w:lang w:eastAsia="zh-CN"/>
              </w:rPr>
              <w:t xml:space="preserve"> was interested in data from an early </w:t>
            </w:r>
            <w:proofErr w:type="spellStart"/>
            <w:r>
              <w:rPr>
                <w:rFonts w:eastAsiaTheme="minorEastAsia"/>
                <w:b/>
                <w:color w:val="000000" w:themeColor="text1"/>
                <w:lang w:eastAsia="zh-CN"/>
              </w:rPr>
              <w:t>age.She</w:t>
            </w:r>
            <w:proofErr w:type="spellEnd"/>
            <w:r>
              <w:rPr>
                <w:rFonts w:eastAsiaTheme="minorEastAsia"/>
                <w:b/>
                <w:color w:val="000000" w:themeColor="text1"/>
                <w:lang w:eastAsia="zh-CN"/>
              </w:rPr>
              <w:t xml:space="preserve"> does lots of research on computers. She also likes to discuss with friends.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BD348F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3A3903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4DF548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6BAD01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B01364" w:rsidRPr="001C2AEC" w14:paraId="078D4A4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48A49BC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83BAD7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47A142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A64144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C6AC82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B01364" w:rsidRPr="001C2AEC" w14:paraId="25C9B1E1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2672B8E" w14:textId="2557A40E" w:rsidR="00975A3D" w:rsidRPr="00B01364" w:rsidRDefault="00B01364" w:rsidP="001C2AEC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C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edric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AFED56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D4DC30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B40ECD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4CADE9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B01364" w:rsidRPr="001C2AEC" w14:paraId="5A2B2D7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5B9BD9C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01ABDE58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397D9330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1845B4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6DAE7E2B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B01364" w:rsidRPr="001C2AEC" w14:paraId="2B3C9972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57CBD3F" w14:textId="54710A3A" w:rsidR="00975A3D" w:rsidRPr="00B01364" w:rsidRDefault="00B01364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2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8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D74F38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AAE58A1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8AFE3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18485DA1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B01364" w:rsidRPr="001C2AEC" w14:paraId="6BCAC51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ED7677B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8A9B4F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38B00C3C" w14:textId="54D2264C" w:rsidR="00975A3D" w:rsidRPr="00B01364" w:rsidRDefault="00B01364" w:rsidP="00B01364">
            <w:pPr>
              <w:pStyle w:val="ad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B01364">
              <w:rPr>
                <w:rFonts w:eastAsiaTheme="minorEastAsia"/>
                <w:color w:val="000000" w:themeColor="text1"/>
                <w:lang w:eastAsia="zh-CN"/>
              </w:rPr>
              <w:t>Data crash</w:t>
            </w:r>
          </w:p>
          <w:p w14:paraId="6E608764" w14:textId="77777777" w:rsidR="00B01364" w:rsidRDefault="00B01364" w:rsidP="00B01364">
            <w:pPr>
              <w:pStyle w:val="ad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H</w:t>
            </w:r>
            <w:r>
              <w:rPr>
                <w:rFonts w:eastAsiaTheme="minorEastAsia"/>
                <w:color w:val="000000" w:themeColor="text1"/>
                <w:lang w:eastAsia="zh-CN"/>
              </w:rPr>
              <w:t>acker intrusion</w:t>
            </w:r>
          </w:p>
          <w:p w14:paraId="7BFE1FA2" w14:textId="77777777" w:rsidR="00B01364" w:rsidRDefault="00B01364" w:rsidP="00B01364">
            <w:pPr>
              <w:pStyle w:val="ad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R</w:t>
            </w:r>
            <w:r>
              <w:rPr>
                <w:rFonts w:eastAsiaTheme="minorEastAsia"/>
                <w:color w:val="000000" w:themeColor="text1"/>
                <w:lang w:eastAsia="zh-CN"/>
              </w:rPr>
              <w:t>equiring constant learning and updating</w:t>
            </w:r>
          </w:p>
          <w:p w14:paraId="618F8AE5" w14:textId="49C4B013" w:rsidR="001C24A2" w:rsidRPr="00B01364" w:rsidRDefault="001C24A2" w:rsidP="00B01364">
            <w:pPr>
              <w:pStyle w:val="ad"/>
              <w:numPr>
                <w:ilvl w:val="0"/>
                <w:numId w:val="32"/>
              </w:numPr>
              <w:rPr>
                <w:rFonts w:eastAsiaTheme="minorEastAsia" w:hint="eastAsia"/>
                <w:color w:val="000000" w:themeColor="text1"/>
                <w:lang w:eastAsia="zh-CN"/>
              </w:rPr>
            </w:pPr>
            <w:r>
              <w:rPr>
                <w:rFonts w:eastAsiaTheme="minorEastAsia"/>
                <w:color w:val="000000" w:themeColor="text1"/>
                <w:lang w:eastAsia="zh-CN"/>
              </w:rPr>
              <w:t>Not married yet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AD04B0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3DA611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B01364" w:rsidRPr="001C2AEC" w14:paraId="00A6914A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CF88748" w14:textId="49F853B9" w:rsidR="00975A3D" w:rsidRPr="00B01364" w:rsidRDefault="00B01364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F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emale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56AB35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96EF6C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0FF33C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79710A56" w14:textId="4361AED0" w:rsidR="00975A3D" w:rsidRPr="001C24A2" w:rsidRDefault="001C24A2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o</w:t>
            </w:r>
          </w:p>
        </w:tc>
      </w:tr>
      <w:tr w:rsidR="00B01364" w:rsidRPr="001C2AEC" w14:paraId="2E3232E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12063BB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29EB7F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E04DC4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B82976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BF7D84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B01364" w:rsidRPr="001C2AEC" w14:paraId="508AB309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6D6B5F5" w14:textId="448CD577" w:rsidR="00975A3D" w:rsidRPr="00B01364" w:rsidRDefault="00B01364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S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hanghai,China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60F582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5B5124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E8B064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67CE5DB" w14:textId="591C9A4E" w:rsidR="00975A3D" w:rsidRPr="001C24A2" w:rsidRDefault="001C24A2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o</w:t>
            </w:r>
          </w:p>
        </w:tc>
      </w:tr>
      <w:tr w:rsidR="00B01364" w:rsidRPr="001C2AEC" w14:paraId="4401692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4034E1D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D8935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89849B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551C42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CDF0CF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B01364" w:rsidRPr="001C2AEC" w14:paraId="5B20B928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052BB5BE" w14:textId="2BAE4C36" w:rsidR="00975A3D" w:rsidRPr="00B01364" w:rsidRDefault="00B01364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I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T engineer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8E7F2D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55B2FF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4CE4B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EEDFD72" w14:textId="155B1C99" w:rsidR="00975A3D" w:rsidRPr="001C24A2" w:rsidRDefault="001C24A2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o</w:t>
            </w:r>
          </w:p>
        </w:tc>
      </w:tr>
      <w:tr w:rsidR="00B01364" w:rsidRPr="001C2AEC" w14:paraId="4F24E062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16C1CF5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B9FAC4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7A138B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F09E0B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8FE4EE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B01364" w:rsidRPr="001C2AEC" w14:paraId="431819C7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4C0F6ED" w14:textId="1F2876F6" w:rsidR="00975A3D" w:rsidRPr="00B01364" w:rsidRDefault="00B01364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t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echnicist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9CDCE7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775B7E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A1D774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776C960" w14:textId="2C71F1C1" w:rsidR="00975A3D" w:rsidRPr="001C24A2" w:rsidRDefault="001C24A2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o</w:t>
            </w:r>
          </w:p>
        </w:tc>
      </w:tr>
      <w:tr w:rsidR="00B01364" w:rsidRPr="001C2AEC" w14:paraId="12BE5A8E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EA1C016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E52C8D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8EF801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122E8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F8EC23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B01364" w:rsidRPr="001C2AEC" w14:paraId="2711C38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BA4BC80" w14:textId="318D05B5" w:rsidR="00975A3D" w:rsidRPr="00B01364" w:rsidRDefault="00B01364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m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aster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9E035D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97E73E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331A6A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2D456C7" w14:textId="7C1F78ED" w:rsidR="00975A3D" w:rsidRPr="001C24A2" w:rsidRDefault="001C24A2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o</w:t>
            </w:r>
          </w:p>
        </w:tc>
      </w:tr>
      <w:tr w:rsidR="00B01364" w:rsidRPr="001C2AEC" w14:paraId="21E88C82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F878EA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778CE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B647E3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94ABBB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310ADC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71631471" w14:textId="02A45AB7" w:rsidR="00560932" w:rsidRPr="00B01364" w:rsidRDefault="00B01364" w:rsidP="00D4300C">
      <w:pPr>
        <w:rPr>
          <w:rFonts w:eastAsiaTheme="minorEastAsia" w:hint="eastAsia"/>
          <w:noProof/>
          <w:lang w:eastAsia="zh-CN"/>
        </w:rPr>
        <w:sectPr w:rsidR="00560932" w:rsidRPr="00B01364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  <w:r>
        <w:rPr>
          <w:rFonts w:eastAsiaTheme="minorEastAsia"/>
          <w:noProof/>
          <w:lang w:eastAsia="zh-CN"/>
        </w:rPr>
        <w:t>One hundred fifty thousand RMB</w:t>
      </w:r>
      <w:r w:rsidR="001C24A2">
        <w:rPr>
          <w:rFonts w:eastAsiaTheme="minorEastAsia"/>
          <w:noProof/>
          <w:lang w:eastAsia="zh-CN"/>
        </w:rPr>
        <w:t xml:space="preserve">                                                                                                                                                 no      </w:t>
      </w:r>
    </w:p>
    <w:p w14:paraId="01141C41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73F5" w14:textId="77777777" w:rsidR="00A5156E" w:rsidRDefault="00A5156E" w:rsidP="00D4300C">
      <w:r>
        <w:separator/>
      </w:r>
    </w:p>
  </w:endnote>
  <w:endnote w:type="continuationSeparator" w:id="0">
    <w:p w14:paraId="681EE3DB" w14:textId="77777777" w:rsidR="00A5156E" w:rsidRDefault="00A5156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-1095473229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134DA8E1" w14:textId="77777777" w:rsidR="005B0B4C" w:rsidRDefault="005B0B4C" w:rsidP="005B0B4C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55479F6" w14:textId="77777777" w:rsidR="005B0B4C" w:rsidRDefault="005B0B4C" w:rsidP="00BA1CA5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D837" w14:textId="77777777" w:rsidR="005B0B4C" w:rsidRDefault="005B0B4C" w:rsidP="00BA1CA5">
    <w:pPr>
      <w:pStyle w:val="af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D8684" w14:textId="77777777" w:rsidR="00571109" w:rsidRDefault="0057110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E128" w14:textId="77777777" w:rsidR="00A5156E" w:rsidRDefault="00A5156E" w:rsidP="00D4300C">
      <w:r>
        <w:separator/>
      </w:r>
    </w:p>
  </w:footnote>
  <w:footnote w:type="continuationSeparator" w:id="0">
    <w:p w14:paraId="0D9A9B38" w14:textId="77777777" w:rsidR="00A5156E" w:rsidRDefault="00A5156E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4C7B9" w14:textId="77777777" w:rsidR="00571109" w:rsidRDefault="00571109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9E27" w14:textId="77777777" w:rsidR="00571109" w:rsidRDefault="00571109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36D0" w14:textId="77777777" w:rsidR="00571109" w:rsidRDefault="00571109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44626"/>
    <w:multiLevelType w:val="hybridMultilevel"/>
    <w:tmpl w:val="5F7EBEBA"/>
    <w:lvl w:ilvl="0" w:tplc="7BB0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8835DE"/>
    <w:multiLevelType w:val="hybridMultilevel"/>
    <w:tmpl w:val="C51C6552"/>
    <w:lvl w:ilvl="0" w:tplc="2CC4C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1327A5"/>
    <w:multiLevelType w:val="hybridMultilevel"/>
    <w:tmpl w:val="D16CC3C2"/>
    <w:lvl w:ilvl="0" w:tplc="CD20C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31"/>
  </w:num>
  <w:num w:numId="13">
    <w:abstractNumId w:val="30"/>
  </w:num>
  <w:num w:numId="14">
    <w:abstractNumId w:val="20"/>
  </w:num>
  <w:num w:numId="15">
    <w:abstractNumId w:val="17"/>
  </w:num>
  <w:num w:numId="16">
    <w:abstractNumId w:val="21"/>
  </w:num>
  <w:num w:numId="17">
    <w:abstractNumId w:val="27"/>
  </w:num>
  <w:num w:numId="18">
    <w:abstractNumId w:val="26"/>
  </w:num>
  <w:num w:numId="19">
    <w:abstractNumId w:val="13"/>
  </w:num>
  <w:num w:numId="20">
    <w:abstractNumId w:val="14"/>
  </w:num>
  <w:num w:numId="21">
    <w:abstractNumId w:val="23"/>
  </w:num>
  <w:num w:numId="22">
    <w:abstractNumId w:val="18"/>
  </w:num>
  <w:num w:numId="23">
    <w:abstractNumId w:val="16"/>
  </w:num>
  <w:num w:numId="24">
    <w:abstractNumId w:val="11"/>
  </w:num>
  <w:num w:numId="25">
    <w:abstractNumId w:val="24"/>
  </w:num>
  <w:num w:numId="26">
    <w:abstractNumId w:val="25"/>
  </w:num>
  <w:num w:numId="27">
    <w:abstractNumId w:val="29"/>
  </w:num>
  <w:num w:numId="28">
    <w:abstractNumId w:val="32"/>
  </w:num>
  <w:num w:numId="29">
    <w:abstractNumId w:val="19"/>
  </w:num>
  <w:num w:numId="30">
    <w:abstractNumId w:val="28"/>
  </w:num>
  <w:num w:numId="31">
    <w:abstractNumId w:val="10"/>
  </w:num>
  <w:num w:numId="32">
    <w:abstractNumId w:val="1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4A2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01364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7590BF2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0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0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0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0">
    <w:name w:val="标题 4 字符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0">
    <w:name w:val="标题 5 字符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a6"/>
    <w:qFormat/>
    <w:rsid w:val="00B8500C"/>
    <w:rPr>
      <w:sz w:val="20"/>
    </w:rPr>
  </w:style>
  <w:style w:type="character" w:customStyle="1" w:styleId="a6">
    <w:name w:val="日期 字符"/>
    <w:basedOn w:val="a0"/>
    <w:link w:val="a5"/>
    <w:rsid w:val="00B8500C"/>
    <w:rPr>
      <w:rFonts w:asciiTheme="minorHAnsi" w:hAnsiTheme="minorHAnsi"/>
      <w:szCs w:val="24"/>
    </w:rPr>
  </w:style>
  <w:style w:type="table" w:styleId="a7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a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b">
    <w:name w:val="Title"/>
    <w:basedOn w:val="a"/>
    <w:next w:val="a"/>
    <w:link w:val="ac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ac">
    <w:name w:val="标题 字符"/>
    <w:basedOn w:val="a0"/>
    <w:link w:val="ab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d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ae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f">
    <w:name w:val="No Spacing"/>
    <w:link w:val="af0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标题 1 字符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f1">
    <w:name w:val="header"/>
    <w:basedOn w:val="a"/>
    <w:link w:val="af2"/>
    <w:unhideWhenUsed/>
    <w:rsid w:val="00027FE5"/>
    <w:pPr>
      <w:tabs>
        <w:tab w:val="center" w:pos="4680"/>
        <w:tab w:val="right" w:pos="9360"/>
      </w:tabs>
    </w:pPr>
  </w:style>
  <w:style w:type="character" w:customStyle="1" w:styleId="af2">
    <w:name w:val="页眉 字符"/>
    <w:basedOn w:val="a0"/>
    <w:link w:val="af1"/>
    <w:rsid w:val="00027FE5"/>
    <w:rPr>
      <w:rFonts w:asciiTheme="minorHAnsi" w:hAnsiTheme="minorHAnsi"/>
      <w:sz w:val="16"/>
      <w:szCs w:val="24"/>
    </w:rPr>
  </w:style>
  <w:style w:type="paragraph" w:styleId="af3">
    <w:name w:val="footer"/>
    <w:basedOn w:val="a"/>
    <w:link w:val="af4"/>
    <w:unhideWhenUsed/>
    <w:rsid w:val="00027FE5"/>
    <w:pPr>
      <w:tabs>
        <w:tab w:val="center" w:pos="4680"/>
        <w:tab w:val="right" w:pos="9360"/>
      </w:tabs>
    </w:pPr>
  </w:style>
  <w:style w:type="character" w:customStyle="1" w:styleId="af4">
    <w:name w:val="页脚 字符"/>
    <w:basedOn w:val="a0"/>
    <w:link w:val="af3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5">
    <w:name w:val="page number"/>
    <w:basedOn w:val="a0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5</TotalTime>
  <Pages>2</Pages>
  <Words>135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徐 海妤</cp:lastModifiedBy>
  <cp:revision>2</cp:revision>
  <cp:lastPrinted>2018-04-15T17:50:00Z</cp:lastPrinted>
  <dcterms:created xsi:type="dcterms:W3CDTF">2021-11-12T07:54:00Z</dcterms:created>
  <dcterms:modified xsi:type="dcterms:W3CDTF">2021-11-12T07:54:00Z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